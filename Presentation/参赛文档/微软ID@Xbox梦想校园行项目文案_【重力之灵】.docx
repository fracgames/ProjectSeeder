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BCD" w:rsidRPr="00092148" w:rsidRDefault="00AA4BCD" w:rsidP="00AA4BCD">
      <w:pPr>
        <w:pStyle w:val="1"/>
        <w:shd w:val="clear" w:color="auto" w:fill="B8CCE4" w:themeFill="accent1" w:themeFillTint="66"/>
      </w:pPr>
      <w:r>
        <w:rPr>
          <w:rFonts w:hint="eastAsia"/>
          <w:lang w:eastAsia="zh-CN"/>
        </w:rPr>
        <w:t>项目名称</w:t>
      </w:r>
    </w:p>
    <w:tbl>
      <w:tblPr>
        <w:tblW w:w="5094" w:type="pct"/>
        <w:tblInd w:w="-9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5130"/>
        <w:gridCol w:w="5129"/>
      </w:tblGrid>
      <w:tr w:rsidR="004954DE" w:rsidRPr="002A733C" w:rsidTr="009C3D74">
        <w:trPr>
          <w:trHeight w:val="432"/>
          <w:tblHeader/>
        </w:trPr>
        <w:tc>
          <w:tcPr>
            <w:tcW w:w="5130" w:type="dxa"/>
            <w:vAlign w:val="center"/>
          </w:tcPr>
          <w:p w:rsidR="004954DE" w:rsidRPr="006A34AB" w:rsidRDefault="0042716F" w:rsidP="0042716F">
            <w:pPr>
              <w:rPr>
                <w:i/>
                <w:lang w:eastAsia="zh-CN"/>
              </w:rPr>
            </w:pPr>
            <w:r w:rsidRPr="001E4EAF">
              <w:rPr>
                <w:rFonts w:hint="eastAsia"/>
                <w:b/>
                <w:lang w:eastAsia="zh-CN"/>
              </w:rPr>
              <w:t>重力</w:t>
            </w:r>
            <w:r>
              <w:rPr>
                <w:rFonts w:hint="eastAsia"/>
                <w:b/>
                <w:lang w:eastAsia="zh-CN"/>
              </w:rPr>
              <w:t>之</w:t>
            </w:r>
            <w:r w:rsidRPr="001E4EAF">
              <w:rPr>
                <w:rFonts w:hint="eastAsia"/>
                <w:b/>
                <w:lang w:eastAsia="zh-CN"/>
              </w:rPr>
              <w:t>灵</w:t>
            </w:r>
          </w:p>
        </w:tc>
        <w:tc>
          <w:tcPr>
            <w:tcW w:w="5130" w:type="dxa"/>
            <w:vAlign w:val="center"/>
          </w:tcPr>
          <w:p w:rsidR="004954DE" w:rsidRPr="001E4EAF" w:rsidRDefault="008F696A" w:rsidP="00041617">
            <w:r>
              <w:rPr>
                <w:color w:val="000000" w:themeColor="text1"/>
                <w:lang w:eastAsia="zh-CN"/>
              </w:rPr>
              <w:t>Seeder (</w:t>
            </w:r>
            <w:r>
              <w:rPr>
                <w:color w:val="000000" w:themeColor="text1"/>
                <w:lang w:eastAsia="zh-CN"/>
              </w:rPr>
              <w:t>原项目名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 w:rsidR="001E4EAF" w:rsidRPr="001E4EAF">
              <w:rPr>
                <w:color w:val="000000" w:themeColor="text1"/>
                <w:lang w:eastAsia="zh-CN"/>
              </w:rPr>
              <w:t>The Spirit of Gravity</w:t>
            </w:r>
            <w:r>
              <w:rPr>
                <w:color w:val="000000" w:themeColor="text1"/>
                <w:lang w:eastAsia="zh-CN"/>
              </w:rPr>
              <w:t>)</w:t>
            </w:r>
          </w:p>
        </w:tc>
      </w:tr>
    </w:tbl>
    <w:p w:rsidR="00092148" w:rsidRPr="00092148" w:rsidRDefault="004954DE" w:rsidP="00AA4BCD">
      <w:pPr>
        <w:pStyle w:val="1"/>
        <w:shd w:val="clear" w:color="auto" w:fill="B8CCE4" w:themeFill="accent1" w:themeFillTint="66"/>
      </w:pPr>
      <w:r>
        <w:rPr>
          <w:rFonts w:hint="eastAsia"/>
          <w:lang w:eastAsia="zh-CN"/>
        </w:rPr>
        <w:t>组队介绍</w:t>
      </w:r>
    </w:p>
    <w:tbl>
      <w:tblPr>
        <w:tblW w:w="5094" w:type="pct"/>
        <w:tblInd w:w="-9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710"/>
        <w:gridCol w:w="2070"/>
        <w:gridCol w:w="2070"/>
        <w:gridCol w:w="2160"/>
        <w:gridCol w:w="2249"/>
      </w:tblGrid>
      <w:tr w:rsidR="004B5985" w:rsidRPr="002A733C" w:rsidTr="004B5985">
        <w:trPr>
          <w:trHeight w:val="432"/>
          <w:tblHeader/>
        </w:trPr>
        <w:tc>
          <w:tcPr>
            <w:tcW w:w="1710" w:type="dxa"/>
            <w:vAlign w:val="center"/>
          </w:tcPr>
          <w:p w:rsidR="004B5985" w:rsidRPr="004954DE" w:rsidRDefault="004B5985" w:rsidP="002A733C">
            <w:pPr>
              <w:rPr>
                <w:b/>
              </w:rPr>
            </w:pPr>
            <w:r w:rsidRPr="004954DE">
              <w:rPr>
                <w:rFonts w:hint="eastAsia"/>
                <w:b/>
                <w:lang w:eastAsia="zh-CN"/>
              </w:rPr>
              <w:t>赛区</w:t>
            </w:r>
          </w:p>
        </w:tc>
        <w:tc>
          <w:tcPr>
            <w:tcW w:w="8549" w:type="dxa"/>
            <w:gridSpan w:val="4"/>
            <w:vAlign w:val="center"/>
          </w:tcPr>
          <w:p w:rsidR="004B5985" w:rsidRPr="005D145C" w:rsidRDefault="00F84583" w:rsidP="002A733C">
            <w:pPr>
              <w:rPr>
                <w:color w:val="808080" w:themeColor="background1" w:themeShade="80"/>
                <w:lang w:eastAsia="zh-CN"/>
              </w:rPr>
            </w:pPr>
            <w:r w:rsidRPr="00F84583">
              <w:rPr>
                <w:rFonts w:hint="eastAsia"/>
                <w:b/>
                <w:lang w:eastAsia="zh-CN"/>
              </w:rPr>
              <w:t>上海</w:t>
            </w:r>
          </w:p>
        </w:tc>
      </w:tr>
      <w:tr w:rsidR="004B5985" w:rsidRPr="002A733C" w:rsidTr="004B5985">
        <w:trPr>
          <w:trHeight w:val="432"/>
          <w:tblHeader/>
        </w:trPr>
        <w:tc>
          <w:tcPr>
            <w:tcW w:w="1710" w:type="dxa"/>
            <w:vAlign w:val="center"/>
          </w:tcPr>
          <w:p w:rsidR="004B5985" w:rsidRPr="00307202" w:rsidRDefault="004B5985" w:rsidP="004954DE">
            <w:pPr>
              <w:rPr>
                <w:b/>
                <w:lang w:eastAsia="zh-CN"/>
              </w:rPr>
            </w:pPr>
            <w:r w:rsidRPr="00307202">
              <w:rPr>
                <w:rFonts w:hint="eastAsia"/>
                <w:b/>
                <w:lang w:eastAsia="zh-CN"/>
              </w:rPr>
              <w:t>参赛队员</w:t>
            </w:r>
          </w:p>
        </w:tc>
        <w:tc>
          <w:tcPr>
            <w:tcW w:w="2070" w:type="dxa"/>
            <w:vAlign w:val="center"/>
          </w:tcPr>
          <w:p w:rsidR="004B5985" w:rsidRPr="000431C8" w:rsidRDefault="004B5985" w:rsidP="004954DE">
            <w:pPr>
              <w:rPr>
                <w:b/>
              </w:rPr>
            </w:pPr>
            <w:r w:rsidRPr="000431C8">
              <w:rPr>
                <w:rFonts w:hint="eastAsia"/>
                <w:b/>
                <w:lang w:eastAsia="zh-CN"/>
              </w:rPr>
              <w:t>学校</w:t>
            </w:r>
            <w:r>
              <w:rPr>
                <w:rFonts w:hint="eastAsia"/>
                <w:b/>
                <w:lang w:eastAsia="zh-CN"/>
              </w:rPr>
              <w:t xml:space="preserve"> + </w:t>
            </w:r>
            <w:r>
              <w:rPr>
                <w:rFonts w:hint="eastAsia"/>
                <w:b/>
                <w:lang w:eastAsia="zh-CN"/>
              </w:rPr>
              <w:t>年级</w:t>
            </w:r>
          </w:p>
        </w:tc>
        <w:tc>
          <w:tcPr>
            <w:tcW w:w="2070" w:type="dxa"/>
            <w:tcBorders>
              <w:right w:val="single" w:sz="4" w:space="0" w:color="BFBFBF" w:themeColor="background1" w:themeShade="BF"/>
            </w:tcBorders>
            <w:vAlign w:val="center"/>
          </w:tcPr>
          <w:p w:rsidR="004B5985" w:rsidRPr="000431C8" w:rsidRDefault="004B5985" w:rsidP="004954DE">
            <w:pPr>
              <w:rPr>
                <w:b/>
                <w:lang w:eastAsia="zh-CN"/>
              </w:rPr>
            </w:pPr>
            <w:r w:rsidRPr="000431C8"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2160" w:type="dxa"/>
            <w:tcBorders>
              <w:left w:val="single" w:sz="4" w:space="0" w:color="BFBFBF" w:themeColor="background1" w:themeShade="BF"/>
            </w:tcBorders>
            <w:vAlign w:val="center"/>
          </w:tcPr>
          <w:p w:rsidR="004B5985" w:rsidRPr="000431C8" w:rsidRDefault="004B5985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手机</w:t>
            </w:r>
          </w:p>
        </w:tc>
        <w:tc>
          <w:tcPr>
            <w:tcW w:w="2249" w:type="dxa"/>
            <w:vAlign w:val="center"/>
          </w:tcPr>
          <w:p w:rsidR="004B5985" w:rsidRPr="000431C8" w:rsidRDefault="004B5985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邮箱</w:t>
            </w:r>
          </w:p>
        </w:tc>
      </w:tr>
      <w:tr w:rsidR="004B5985" w:rsidRPr="002A733C" w:rsidTr="007E00F8">
        <w:trPr>
          <w:trHeight w:val="309"/>
          <w:tblHeader/>
        </w:trPr>
        <w:tc>
          <w:tcPr>
            <w:tcW w:w="1710" w:type="dxa"/>
            <w:vAlign w:val="center"/>
          </w:tcPr>
          <w:p w:rsidR="004B5985" w:rsidRPr="004954DE" w:rsidRDefault="004B5985" w:rsidP="004954DE">
            <w:pPr>
              <w:rPr>
                <w:b/>
                <w:lang w:eastAsia="zh-CN"/>
              </w:rPr>
            </w:pPr>
            <w:r w:rsidRPr="004954DE">
              <w:rPr>
                <w:rFonts w:hint="eastAsia"/>
                <w:b/>
                <w:lang w:eastAsia="zh-CN"/>
              </w:rPr>
              <w:t>队长</w:t>
            </w:r>
          </w:p>
        </w:tc>
        <w:tc>
          <w:tcPr>
            <w:tcW w:w="2070" w:type="dxa"/>
            <w:vAlign w:val="center"/>
          </w:tcPr>
          <w:p w:rsidR="004B5985" w:rsidRPr="000431C8" w:rsidRDefault="00F84583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上海</w:t>
            </w:r>
            <w:r w:rsidR="00210BBA">
              <w:rPr>
                <w:rFonts w:hint="eastAsia"/>
                <w:b/>
                <w:lang w:eastAsia="zh-CN"/>
              </w:rPr>
              <w:t>交大大四</w:t>
            </w:r>
          </w:p>
        </w:tc>
        <w:tc>
          <w:tcPr>
            <w:tcW w:w="2070" w:type="dxa"/>
            <w:tcBorders>
              <w:right w:val="single" w:sz="4" w:space="0" w:color="BFBFBF" w:themeColor="background1" w:themeShade="BF"/>
            </w:tcBorders>
            <w:vAlign w:val="center"/>
          </w:tcPr>
          <w:p w:rsidR="004B5985" w:rsidRPr="000431C8" w:rsidRDefault="00210BBA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盛恩睿</w:t>
            </w:r>
          </w:p>
        </w:tc>
        <w:tc>
          <w:tcPr>
            <w:tcW w:w="2160" w:type="dxa"/>
            <w:tcBorders>
              <w:left w:val="single" w:sz="4" w:space="0" w:color="BFBFBF" w:themeColor="background1" w:themeShade="BF"/>
            </w:tcBorders>
            <w:vAlign w:val="center"/>
          </w:tcPr>
          <w:p w:rsidR="004B5985" w:rsidRPr="000431C8" w:rsidRDefault="00210BBA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13162566239</w:t>
            </w:r>
          </w:p>
        </w:tc>
        <w:tc>
          <w:tcPr>
            <w:tcW w:w="2249" w:type="dxa"/>
            <w:vAlign w:val="center"/>
          </w:tcPr>
          <w:p w:rsidR="004B5985" w:rsidRPr="000431C8" w:rsidRDefault="006344E7" w:rsidP="004954DE">
            <w:pPr>
              <w:rPr>
                <w:b/>
                <w:lang w:eastAsia="zh-CN"/>
              </w:rPr>
            </w:pPr>
            <w:hyperlink r:id="rId9" w:history="1">
              <w:r w:rsidR="00210BBA" w:rsidRPr="004322A2">
                <w:rPr>
                  <w:rStyle w:val="ac"/>
                  <w:lang w:eastAsia="zh-CN"/>
                </w:rPr>
                <w:t>abnsun@outlook.com</w:t>
              </w:r>
            </w:hyperlink>
          </w:p>
        </w:tc>
      </w:tr>
      <w:tr w:rsidR="004B5985" w:rsidRPr="002A733C" w:rsidTr="007E00F8">
        <w:trPr>
          <w:trHeight w:val="327"/>
          <w:tblHeader/>
        </w:trPr>
        <w:tc>
          <w:tcPr>
            <w:tcW w:w="1710" w:type="dxa"/>
            <w:vAlign w:val="center"/>
          </w:tcPr>
          <w:p w:rsidR="004B5985" w:rsidRPr="004954DE" w:rsidRDefault="004B5985" w:rsidP="004954DE">
            <w:pPr>
              <w:rPr>
                <w:b/>
                <w:lang w:eastAsia="zh-CN"/>
              </w:rPr>
            </w:pPr>
            <w:r w:rsidRPr="004954DE">
              <w:rPr>
                <w:rFonts w:hint="eastAsia"/>
                <w:b/>
                <w:lang w:eastAsia="zh-CN"/>
              </w:rPr>
              <w:t>队员</w:t>
            </w:r>
          </w:p>
        </w:tc>
        <w:tc>
          <w:tcPr>
            <w:tcW w:w="2070" w:type="dxa"/>
            <w:vAlign w:val="center"/>
          </w:tcPr>
          <w:p w:rsidR="004B5985" w:rsidRPr="000431C8" w:rsidRDefault="00210BBA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上海交大研一</w:t>
            </w:r>
          </w:p>
        </w:tc>
        <w:tc>
          <w:tcPr>
            <w:tcW w:w="2070" w:type="dxa"/>
            <w:tcBorders>
              <w:right w:val="single" w:sz="4" w:space="0" w:color="BFBFBF" w:themeColor="background1" w:themeShade="BF"/>
            </w:tcBorders>
            <w:vAlign w:val="center"/>
          </w:tcPr>
          <w:p w:rsidR="004B5985" w:rsidRPr="000431C8" w:rsidRDefault="00210BBA" w:rsidP="004954DE">
            <w:pPr>
              <w:rPr>
                <w:b/>
                <w:lang w:eastAsia="zh-CN"/>
              </w:rPr>
            </w:pPr>
            <w:bookmarkStart w:id="0" w:name="OLE_LINK2"/>
            <w:r>
              <w:rPr>
                <w:rFonts w:hint="eastAsia"/>
                <w:b/>
                <w:lang w:eastAsia="zh-CN"/>
              </w:rPr>
              <w:t>杨啸</w:t>
            </w:r>
            <w:bookmarkEnd w:id="0"/>
          </w:p>
        </w:tc>
        <w:tc>
          <w:tcPr>
            <w:tcW w:w="2160" w:type="dxa"/>
            <w:tcBorders>
              <w:left w:val="single" w:sz="4" w:space="0" w:color="BFBFBF" w:themeColor="background1" w:themeShade="BF"/>
            </w:tcBorders>
            <w:vAlign w:val="center"/>
          </w:tcPr>
          <w:p w:rsidR="004B5985" w:rsidRPr="000431C8" w:rsidRDefault="00210BBA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18930319069</w:t>
            </w:r>
          </w:p>
        </w:tc>
        <w:tc>
          <w:tcPr>
            <w:tcW w:w="2249" w:type="dxa"/>
            <w:vAlign w:val="center"/>
          </w:tcPr>
          <w:p w:rsidR="004B5985" w:rsidRPr="000431C8" w:rsidRDefault="00210BBA" w:rsidP="004954DE">
            <w:pPr>
              <w:rPr>
                <w:b/>
                <w:lang w:eastAsia="zh-CN"/>
              </w:rPr>
            </w:pPr>
            <w:r w:rsidRPr="00210BBA">
              <w:rPr>
                <w:rStyle w:val="ac"/>
              </w:rPr>
              <w:t>y</w:t>
            </w:r>
            <w:r w:rsidRPr="00210BBA">
              <w:rPr>
                <w:rStyle w:val="ac"/>
                <w:lang w:eastAsia="zh-CN"/>
              </w:rPr>
              <w:t>angxiao</w:t>
            </w:r>
            <w:r w:rsidRPr="00210BBA">
              <w:rPr>
                <w:rStyle w:val="ac"/>
              </w:rPr>
              <w:t>1652@163.com</w:t>
            </w:r>
          </w:p>
        </w:tc>
      </w:tr>
      <w:tr w:rsidR="004B5985" w:rsidRPr="002A733C" w:rsidTr="007E00F8">
        <w:trPr>
          <w:trHeight w:val="318"/>
          <w:tblHeader/>
        </w:trPr>
        <w:tc>
          <w:tcPr>
            <w:tcW w:w="1710" w:type="dxa"/>
            <w:vAlign w:val="center"/>
          </w:tcPr>
          <w:p w:rsidR="004B5985" w:rsidRPr="004954DE" w:rsidRDefault="004B5985" w:rsidP="004954DE">
            <w:pPr>
              <w:rPr>
                <w:b/>
                <w:lang w:eastAsia="zh-CN"/>
              </w:rPr>
            </w:pPr>
            <w:r w:rsidRPr="004954DE">
              <w:rPr>
                <w:rFonts w:hint="eastAsia"/>
                <w:b/>
                <w:lang w:eastAsia="zh-CN"/>
              </w:rPr>
              <w:t>队员</w:t>
            </w:r>
          </w:p>
        </w:tc>
        <w:tc>
          <w:tcPr>
            <w:tcW w:w="2070" w:type="dxa"/>
            <w:vAlign w:val="center"/>
          </w:tcPr>
          <w:p w:rsidR="004B5985" w:rsidRPr="000431C8" w:rsidRDefault="00210BBA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上海交大研一</w:t>
            </w:r>
          </w:p>
        </w:tc>
        <w:tc>
          <w:tcPr>
            <w:tcW w:w="2070" w:type="dxa"/>
            <w:tcBorders>
              <w:right w:val="single" w:sz="4" w:space="0" w:color="BFBFBF" w:themeColor="background1" w:themeShade="BF"/>
            </w:tcBorders>
            <w:vAlign w:val="center"/>
          </w:tcPr>
          <w:p w:rsidR="004B5985" w:rsidRPr="000431C8" w:rsidRDefault="00210BBA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赵悟</w:t>
            </w:r>
          </w:p>
        </w:tc>
        <w:tc>
          <w:tcPr>
            <w:tcW w:w="2160" w:type="dxa"/>
            <w:tcBorders>
              <w:left w:val="single" w:sz="4" w:space="0" w:color="BFBFBF" w:themeColor="background1" w:themeShade="BF"/>
            </w:tcBorders>
            <w:vAlign w:val="center"/>
          </w:tcPr>
          <w:p w:rsidR="004B5985" w:rsidRPr="000431C8" w:rsidRDefault="00210BBA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13072150530</w:t>
            </w:r>
          </w:p>
        </w:tc>
        <w:tc>
          <w:tcPr>
            <w:tcW w:w="2249" w:type="dxa"/>
            <w:vAlign w:val="center"/>
          </w:tcPr>
          <w:p w:rsidR="004B5985" w:rsidRPr="000431C8" w:rsidRDefault="00210BBA" w:rsidP="004954DE">
            <w:pPr>
              <w:rPr>
                <w:b/>
                <w:lang w:eastAsia="zh-CN"/>
              </w:rPr>
            </w:pPr>
            <w:r w:rsidRPr="00210BBA">
              <w:rPr>
                <w:rStyle w:val="ac"/>
              </w:rPr>
              <w:t>zhaowu_01@163.com</w:t>
            </w:r>
          </w:p>
        </w:tc>
      </w:tr>
      <w:tr w:rsidR="004B5985" w:rsidRPr="002A733C" w:rsidTr="007E00F8">
        <w:trPr>
          <w:trHeight w:val="327"/>
          <w:tblHeader/>
        </w:trPr>
        <w:tc>
          <w:tcPr>
            <w:tcW w:w="1710" w:type="dxa"/>
            <w:vAlign w:val="center"/>
          </w:tcPr>
          <w:p w:rsidR="004B5985" w:rsidRPr="004954DE" w:rsidRDefault="004B5985" w:rsidP="004954DE">
            <w:pPr>
              <w:rPr>
                <w:b/>
              </w:rPr>
            </w:pPr>
            <w:r w:rsidRPr="004954DE">
              <w:rPr>
                <w:rFonts w:hint="eastAsia"/>
                <w:b/>
                <w:lang w:eastAsia="zh-CN"/>
              </w:rPr>
              <w:t>队员</w:t>
            </w:r>
          </w:p>
        </w:tc>
        <w:tc>
          <w:tcPr>
            <w:tcW w:w="2070" w:type="dxa"/>
            <w:vAlign w:val="center"/>
          </w:tcPr>
          <w:p w:rsidR="004B5985" w:rsidRPr="002A733C" w:rsidRDefault="002A5944" w:rsidP="004954DE">
            <w:r>
              <w:rPr>
                <w:rFonts w:hint="eastAsia"/>
                <w:b/>
                <w:lang w:eastAsia="zh-CN"/>
              </w:rPr>
              <w:t>上海交大大四</w:t>
            </w:r>
          </w:p>
        </w:tc>
        <w:tc>
          <w:tcPr>
            <w:tcW w:w="2070" w:type="dxa"/>
            <w:tcBorders>
              <w:right w:val="single" w:sz="4" w:space="0" w:color="BFBFBF" w:themeColor="background1" w:themeShade="BF"/>
            </w:tcBorders>
            <w:vAlign w:val="center"/>
          </w:tcPr>
          <w:p w:rsidR="004B5985" w:rsidRPr="002A733C" w:rsidRDefault="002A5944" w:rsidP="004954DE">
            <w:r w:rsidRPr="001E4EAF">
              <w:rPr>
                <w:rFonts w:hint="eastAsia"/>
                <w:b/>
                <w:lang w:eastAsia="zh-CN"/>
              </w:rPr>
              <w:t>刘昀昀</w:t>
            </w:r>
          </w:p>
        </w:tc>
        <w:tc>
          <w:tcPr>
            <w:tcW w:w="2160" w:type="dxa"/>
            <w:tcBorders>
              <w:left w:val="single" w:sz="4" w:space="0" w:color="BFBFBF" w:themeColor="background1" w:themeShade="BF"/>
            </w:tcBorders>
            <w:vAlign w:val="center"/>
          </w:tcPr>
          <w:p w:rsidR="004B5985" w:rsidRPr="002A733C" w:rsidRDefault="001E4EAF" w:rsidP="004954DE">
            <w:r w:rsidRPr="001E4EAF">
              <w:rPr>
                <w:rFonts w:hint="eastAsia"/>
                <w:b/>
                <w:lang w:eastAsia="zh-CN"/>
              </w:rPr>
              <w:t>15921882358</w:t>
            </w:r>
          </w:p>
        </w:tc>
        <w:tc>
          <w:tcPr>
            <w:tcW w:w="2249" w:type="dxa"/>
            <w:vAlign w:val="center"/>
          </w:tcPr>
          <w:p w:rsidR="004B5985" w:rsidRPr="002A733C" w:rsidRDefault="001E4EAF" w:rsidP="004954DE">
            <w:r w:rsidRPr="001E4EAF">
              <w:rPr>
                <w:rStyle w:val="ac"/>
              </w:rPr>
              <w:t>626991987@qq.com</w:t>
            </w:r>
          </w:p>
        </w:tc>
      </w:tr>
      <w:tr w:rsidR="004B5985" w:rsidRPr="002A733C" w:rsidTr="007E00F8">
        <w:trPr>
          <w:trHeight w:val="228"/>
          <w:tblHeader/>
        </w:trPr>
        <w:tc>
          <w:tcPr>
            <w:tcW w:w="1710" w:type="dxa"/>
            <w:vAlign w:val="center"/>
          </w:tcPr>
          <w:p w:rsidR="004B5985" w:rsidRPr="004954DE" w:rsidRDefault="004B5985" w:rsidP="004954DE">
            <w:pPr>
              <w:rPr>
                <w:b/>
                <w:lang w:eastAsia="zh-CN"/>
              </w:rPr>
            </w:pPr>
            <w:r w:rsidRPr="004954DE">
              <w:rPr>
                <w:rFonts w:hint="eastAsia"/>
                <w:b/>
                <w:lang w:eastAsia="zh-CN"/>
              </w:rPr>
              <w:t>指导老师</w:t>
            </w:r>
          </w:p>
        </w:tc>
        <w:tc>
          <w:tcPr>
            <w:tcW w:w="2070" w:type="dxa"/>
            <w:vAlign w:val="center"/>
          </w:tcPr>
          <w:p w:rsidR="004B5985" w:rsidRPr="002A733C" w:rsidRDefault="008F696A" w:rsidP="004954DE">
            <w:pPr>
              <w:rPr>
                <w:lang w:eastAsia="zh-CN"/>
              </w:rPr>
            </w:pPr>
            <w:r w:rsidRPr="008F696A">
              <w:rPr>
                <w:rFonts w:hint="eastAsia"/>
                <w:b/>
                <w:lang w:eastAsia="zh-CN"/>
              </w:rPr>
              <w:t>上海交大辅导员</w:t>
            </w:r>
          </w:p>
        </w:tc>
        <w:tc>
          <w:tcPr>
            <w:tcW w:w="2070" w:type="dxa"/>
            <w:tcBorders>
              <w:right w:val="single" w:sz="4" w:space="0" w:color="BFBFBF" w:themeColor="background1" w:themeShade="BF"/>
            </w:tcBorders>
            <w:vAlign w:val="center"/>
          </w:tcPr>
          <w:p w:rsidR="004B5985" w:rsidRDefault="008F696A" w:rsidP="004954DE">
            <w:pPr>
              <w:rPr>
                <w:lang w:eastAsia="zh-CN"/>
              </w:rPr>
            </w:pPr>
            <w:r w:rsidRPr="008F696A">
              <w:rPr>
                <w:b/>
                <w:lang w:eastAsia="zh-CN"/>
              </w:rPr>
              <w:t>许丁杰</w:t>
            </w:r>
          </w:p>
        </w:tc>
        <w:tc>
          <w:tcPr>
            <w:tcW w:w="2160" w:type="dxa"/>
            <w:tcBorders>
              <w:left w:val="single" w:sz="4" w:space="0" w:color="BFBFBF" w:themeColor="background1" w:themeShade="BF"/>
            </w:tcBorders>
            <w:vAlign w:val="center"/>
          </w:tcPr>
          <w:p w:rsidR="004B5985" w:rsidRDefault="008F696A" w:rsidP="004954DE">
            <w:pPr>
              <w:rPr>
                <w:lang w:eastAsia="zh-CN"/>
              </w:rPr>
            </w:pPr>
            <w:r w:rsidRPr="008F696A">
              <w:rPr>
                <w:rFonts w:hint="eastAsia"/>
                <w:b/>
                <w:lang w:eastAsia="zh-CN"/>
              </w:rPr>
              <w:t>18817561042</w:t>
            </w:r>
          </w:p>
        </w:tc>
        <w:tc>
          <w:tcPr>
            <w:tcW w:w="2249" w:type="dxa"/>
            <w:vAlign w:val="center"/>
          </w:tcPr>
          <w:p w:rsidR="004B5985" w:rsidRPr="002A733C" w:rsidRDefault="008F696A" w:rsidP="004954DE">
            <w:pPr>
              <w:rPr>
                <w:lang w:eastAsia="zh-CN"/>
              </w:rPr>
            </w:pPr>
            <w:r w:rsidRPr="008F696A">
              <w:rPr>
                <w:rStyle w:val="ac"/>
              </w:rPr>
              <w:t>siriusxdj@qq.com</w:t>
            </w:r>
          </w:p>
        </w:tc>
      </w:tr>
    </w:tbl>
    <w:p w:rsidR="00092148" w:rsidRDefault="0016168B" w:rsidP="0016168B">
      <w:pPr>
        <w:pStyle w:val="1"/>
        <w:shd w:val="clear" w:color="auto" w:fill="B8CCE4" w:themeFill="accent1" w:themeFillTint="66"/>
      </w:pPr>
      <w:r>
        <w:rPr>
          <w:rFonts w:hint="eastAsia"/>
          <w:lang w:eastAsia="zh-CN"/>
        </w:rPr>
        <w:t>项目介绍</w:t>
      </w:r>
    </w:p>
    <w:tbl>
      <w:tblPr>
        <w:tblW w:w="5094" w:type="pct"/>
        <w:tblInd w:w="-95" w:type="dxa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3450"/>
        <w:gridCol w:w="3356"/>
        <w:gridCol w:w="3453"/>
      </w:tblGrid>
      <w:tr w:rsidR="00BC11D0" w:rsidRPr="002A733C" w:rsidTr="00012CE2">
        <w:trPr>
          <w:trHeight w:val="288"/>
        </w:trPr>
        <w:tc>
          <w:tcPr>
            <w:tcW w:w="3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C11D0" w:rsidRDefault="00BC11D0" w:rsidP="007F2BD1">
            <w:pPr>
              <w:pStyle w:val="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游戏主页及下载地址</w:t>
            </w:r>
          </w:p>
        </w:tc>
        <w:tc>
          <w:tcPr>
            <w:tcW w:w="680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C11D0" w:rsidRDefault="00BC11D0" w:rsidP="007F2BD1">
            <w:pPr>
              <w:pStyle w:val="2"/>
              <w:rPr>
                <w:noProof/>
                <w:lang w:eastAsia="zh-CN"/>
              </w:rPr>
            </w:pPr>
            <w:r w:rsidRPr="00BC11D0">
              <w:rPr>
                <w:rStyle w:val="ac"/>
              </w:rPr>
              <w:t>www.</w:t>
            </w:r>
            <w:hyperlink r:id="rId10" w:history="1">
              <w:r w:rsidRPr="00BC11D0">
                <w:rPr>
                  <w:rStyle w:val="ac"/>
                  <w:rFonts w:hint="eastAsia"/>
                  <w:lang w:eastAsia="zh-CN"/>
                </w:rPr>
                <w:t>fracgames</w:t>
              </w:r>
              <w:r w:rsidRPr="00BC11D0">
                <w:rPr>
                  <w:rStyle w:val="ac"/>
                  <w:lang w:eastAsia="zh-CN"/>
                </w:rPr>
                <w:t>.</w:t>
              </w:r>
              <w:r w:rsidRPr="00BC11D0">
                <w:rPr>
                  <w:rStyle w:val="ac"/>
                  <w:lang w:eastAsia="zh-CN"/>
                </w:rPr>
                <w:t>com</w:t>
              </w:r>
            </w:hyperlink>
          </w:p>
        </w:tc>
      </w:tr>
      <w:tr w:rsidR="00ED1063" w:rsidRPr="002A733C" w:rsidTr="000A6DF6">
        <w:trPr>
          <w:trHeight w:val="288"/>
        </w:trPr>
        <w:tc>
          <w:tcPr>
            <w:tcW w:w="3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D1063" w:rsidRPr="007F2BD1" w:rsidRDefault="0016168B" w:rsidP="007F2BD1">
            <w:pPr>
              <w:pStyle w:val="2"/>
            </w:pPr>
            <w:r>
              <w:rPr>
                <w:rFonts w:hint="eastAsia"/>
                <w:lang w:eastAsia="zh-CN"/>
              </w:rPr>
              <w:t>游戏模式</w:t>
            </w: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D1063" w:rsidRPr="007F2BD1" w:rsidRDefault="0016168B" w:rsidP="007F2BD1">
            <w:pPr>
              <w:pStyle w:val="2"/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661670</wp:posOffset>
                      </wp:positionH>
                      <wp:positionV relativeFrom="paragraph">
                        <wp:posOffset>-1270</wp:posOffset>
                      </wp:positionV>
                      <wp:extent cx="146685" cy="125095"/>
                      <wp:effectExtent l="0" t="0" r="24765" b="2730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2E7E56" id="Rectangle 1" o:spid="_x0000_s1026" style="position:absolute;margin-left:52.1pt;margin-top:-.1pt;width:11.55pt;height: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" fillcolor="#00b0f0" strokecolor="#243f60 [1604]" strokeweight=".5pt"/>
                  </w:pict>
                </mc:Fallback>
              </mc:AlternateContent>
            </w:r>
            <w:r>
              <w:rPr>
                <w:rFonts w:hint="eastAsia"/>
                <w:lang w:eastAsia="zh-CN"/>
              </w:rPr>
              <w:t>单机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D1063" w:rsidRPr="007F2BD1" w:rsidRDefault="0016168B" w:rsidP="007F2BD1">
            <w:pPr>
              <w:pStyle w:val="2"/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635</wp:posOffset>
                      </wp:positionV>
                      <wp:extent cx="135890" cy="130175"/>
                      <wp:effectExtent l="0" t="0" r="16510" b="2222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" cy="1301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6BDE8B" id="Rectangle 3" o:spid="_x0000_s1026" style="position:absolute;margin-left:47.85pt;margin-top:.05pt;width:10.7pt;height:1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lang w:eastAsia="zh-CN"/>
              </w:rPr>
              <w:t>多人联网</w:t>
            </w:r>
          </w:p>
        </w:tc>
      </w:tr>
      <w:tr w:rsidR="00B12429" w:rsidRPr="002A733C" w:rsidTr="008973AB">
        <w:trPr>
          <w:trHeight w:val="288"/>
        </w:trPr>
        <w:tc>
          <w:tcPr>
            <w:tcW w:w="345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游戏类型</w:t>
            </w: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02F85D0" wp14:editId="3A2D1D4F">
                      <wp:simplePos x="0" y="0"/>
                      <wp:positionH relativeFrom="column">
                        <wp:posOffset>656590</wp:posOffset>
                      </wp:positionH>
                      <wp:positionV relativeFrom="paragraph">
                        <wp:posOffset>-6350</wp:posOffset>
                      </wp:positionV>
                      <wp:extent cx="140970" cy="130175"/>
                      <wp:effectExtent l="0" t="0" r="11430" b="2222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89EC3D" id="Rectangle 12" o:spid="_x0000_s1026" style="position:absolute;margin-left:51.7pt;margin-top:-.5pt;width:11.1pt;height:1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" fillcolor="#00b0f0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t xml:space="preserve">      </w:t>
            </w:r>
            <w:r>
              <w:rPr>
                <w:rFonts w:hint="eastAsia"/>
                <w:noProof/>
                <w:lang w:eastAsia="zh-CN"/>
              </w:rPr>
              <w:t>角色扮演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FCA21A3" wp14:editId="38794C72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-8255</wp:posOffset>
                      </wp:positionV>
                      <wp:extent cx="124460" cy="119380"/>
                      <wp:effectExtent l="0" t="0" r="27940" b="1397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60" cy="119380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B1D0B6" id="Rectangle 13" o:spid="_x0000_s1026" style="position:absolute;margin-left:48.65pt;margin-top:-.65pt;width:9.8pt;height:9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>动作射击</w:t>
            </w:r>
          </w:p>
        </w:tc>
      </w:tr>
      <w:tr w:rsidR="00B12429" w:rsidRPr="002A733C" w:rsidTr="008973AB">
        <w:trPr>
          <w:trHeight w:val="288"/>
        </w:trPr>
        <w:tc>
          <w:tcPr>
            <w:tcW w:w="3450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lang w:eastAsia="zh-CN"/>
              </w:rPr>
            </w:pP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076905A" wp14:editId="7F8C857D">
                      <wp:simplePos x="0" y="0"/>
                      <wp:positionH relativeFrom="column">
                        <wp:posOffset>685619</wp:posOffset>
                      </wp:positionH>
                      <wp:positionV relativeFrom="paragraph">
                        <wp:posOffset>15331</wp:posOffset>
                      </wp:positionV>
                      <wp:extent cx="130084" cy="119743"/>
                      <wp:effectExtent l="0" t="0" r="22860" b="1397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084" cy="119743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583A56" id="Rectangle 14" o:spid="_x0000_s1026" style="position:absolute;margin-left:54pt;margin-top:1.2pt;width:10.25pt;height:9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 xml:space="preserve">   </w:t>
            </w:r>
            <w:r>
              <w:rPr>
                <w:noProof/>
                <w:lang w:eastAsia="zh-CN"/>
              </w:rPr>
              <w:t xml:space="preserve">    </w:t>
            </w:r>
            <w:r>
              <w:rPr>
                <w:rFonts w:hint="eastAsia"/>
                <w:noProof/>
                <w:lang w:eastAsia="zh-CN"/>
              </w:rPr>
              <w:t>格斗对战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CEA0079" wp14:editId="482109BC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-8255</wp:posOffset>
                      </wp:positionV>
                      <wp:extent cx="135255" cy="124460"/>
                      <wp:effectExtent l="0" t="0" r="17145" b="2794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24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D4D88C" id="Rectangle 15" o:spid="_x0000_s1026" style="position:absolute;margin-left:49.05pt;margin-top:-.65pt;width:10.6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" fillcolor="#00b0f0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>平台跳跃</w:t>
            </w:r>
          </w:p>
        </w:tc>
      </w:tr>
      <w:tr w:rsidR="00B12429" w:rsidRPr="002A733C" w:rsidTr="008973AB">
        <w:trPr>
          <w:trHeight w:val="288"/>
        </w:trPr>
        <w:tc>
          <w:tcPr>
            <w:tcW w:w="3450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lang w:eastAsia="zh-CN"/>
              </w:rPr>
            </w:pP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67F3ABA" wp14:editId="49FCCBB5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8255</wp:posOffset>
                      </wp:positionV>
                      <wp:extent cx="146685" cy="125095"/>
                      <wp:effectExtent l="0" t="0" r="24765" b="2730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" cy="12509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641B92" id="Rectangle 16" o:spid="_x0000_s1026" style="position:absolute;margin-left:54.2pt;margin-top:.65pt;width:11.55pt;height:9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 xml:space="preserve">     </w:t>
            </w:r>
            <w:r>
              <w:rPr>
                <w:noProof/>
                <w:lang w:eastAsia="zh-CN"/>
              </w:rPr>
              <w:t xml:space="preserve"> </w:t>
            </w:r>
            <w:r>
              <w:rPr>
                <w:rFonts w:hint="eastAsia"/>
                <w:noProof/>
                <w:lang w:eastAsia="zh-CN"/>
              </w:rPr>
              <w:t>竞速飞行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21FCC4E" wp14:editId="18ED6EE1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8890</wp:posOffset>
                      </wp:positionV>
                      <wp:extent cx="151765" cy="135890"/>
                      <wp:effectExtent l="0" t="0" r="19685" b="1651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35890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BA79EC" id="Rectangle 17" o:spid="_x0000_s1026" style="position:absolute;margin-left:48.65pt;margin-top:.7pt;width:11.95pt;height:10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>策略</w:t>
            </w:r>
          </w:p>
        </w:tc>
      </w:tr>
      <w:tr w:rsidR="00B12429" w:rsidRPr="002A733C" w:rsidTr="008973AB">
        <w:trPr>
          <w:trHeight w:val="288"/>
        </w:trPr>
        <w:tc>
          <w:tcPr>
            <w:tcW w:w="3450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lang w:eastAsia="zh-CN"/>
              </w:rPr>
            </w:pP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7C37D76" wp14:editId="51B112E6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-5715</wp:posOffset>
                      </wp:positionV>
                      <wp:extent cx="130175" cy="119380"/>
                      <wp:effectExtent l="0" t="0" r="22225" b="1397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175" cy="119380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EE4B22" id="Rectangle 18" o:spid="_x0000_s1026" style="position:absolute;margin-left:54.65pt;margin-top:-.45pt;width:10.25pt;height:9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>音乐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12EE523" wp14:editId="4F19328D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-2540</wp:posOffset>
                      </wp:positionV>
                      <wp:extent cx="146685" cy="125095"/>
                      <wp:effectExtent l="0" t="0" r="24765" b="2730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010441" id="Rectangle 19" o:spid="_x0000_s1026" style="position:absolute;margin-left:49.9pt;margin-top:-.2pt;width:11.55pt;height: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" fillcolor="#00b0f0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 xml:space="preserve">     </w:t>
            </w:r>
            <w:r>
              <w:rPr>
                <w:rFonts w:hint="eastAsia"/>
                <w:noProof/>
                <w:lang w:eastAsia="zh-CN"/>
              </w:rPr>
              <w:t>休闲解密</w:t>
            </w:r>
          </w:p>
        </w:tc>
      </w:tr>
      <w:tr w:rsidR="00B12429" w:rsidRPr="002A733C" w:rsidTr="008973AB">
        <w:trPr>
          <w:trHeight w:val="288"/>
        </w:trPr>
        <w:tc>
          <w:tcPr>
            <w:tcW w:w="3450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lang w:eastAsia="zh-CN"/>
              </w:rPr>
            </w:pP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4B525F7" wp14:editId="047E26F0">
                      <wp:simplePos x="0" y="0"/>
                      <wp:positionH relativeFrom="column">
                        <wp:posOffset>685619</wp:posOffset>
                      </wp:positionH>
                      <wp:positionV relativeFrom="paragraph">
                        <wp:posOffset>20229</wp:posOffset>
                      </wp:positionV>
                      <wp:extent cx="130084" cy="130629"/>
                      <wp:effectExtent l="0" t="0" r="22860" b="2222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084" cy="130629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857E20" id="Rectangle 20" o:spid="_x0000_s1026" style="position:absolute;margin-left:54pt;margin-top:1.6pt;width:10.25pt;height:10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 xml:space="preserve">      </w:t>
            </w:r>
            <w:r>
              <w:rPr>
                <w:noProof/>
                <w:lang w:eastAsia="zh-CN"/>
              </w:rPr>
              <w:t xml:space="preserve"> </w:t>
            </w:r>
            <w:r>
              <w:rPr>
                <w:rFonts w:hint="eastAsia"/>
                <w:noProof/>
                <w:lang w:eastAsia="zh-CN"/>
              </w:rPr>
              <w:t>社区养成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6A86D1F" wp14:editId="366F3759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3810</wp:posOffset>
                      </wp:positionV>
                      <wp:extent cx="140335" cy="140335"/>
                      <wp:effectExtent l="0" t="0" r="12065" b="1206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FD7F34" id="Rectangle 21" o:spid="_x0000_s1026" style="position:absolute;margin-left:50.35pt;margin-top:.3pt;width:11.05pt;height:11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>其他</w:t>
            </w:r>
          </w:p>
        </w:tc>
      </w:tr>
      <w:tr w:rsidR="00421362" w:rsidRPr="002A733C" w:rsidTr="000A6DF6">
        <w:trPr>
          <w:trHeight w:val="288"/>
        </w:trPr>
        <w:tc>
          <w:tcPr>
            <w:tcW w:w="345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发布设备</w:t>
            </w: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D1FC08" wp14:editId="7BBEB451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-4445</wp:posOffset>
                      </wp:positionV>
                      <wp:extent cx="146685" cy="130175"/>
                      <wp:effectExtent l="0" t="0" r="24765" b="2222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1888D8" id="Rectangle 4" o:spid="_x0000_s1026" style="position:absolute;margin-left:52.95pt;margin-top:-.35pt;width:11.55pt;height:1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" fillcolor="#00b0f0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>PC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18798A" wp14:editId="6BFB958C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22225</wp:posOffset>
                      </wp:positionV>
                      <wp:extent cx="140970" cy="130175"/>
                      <wp:effectExtent l="0" t="0" r="11430" b="2222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DACD11" id="Rectangle 5" o:spid="_x0000_s1026" style="position:absolute;margin-left:50pt;margin-top:1.75pt;width:11.1pt;height:1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" fillcolor="#00b0f0" strokecolor="black [3213]" strokeweight=".5pt"/>
                  </w:pict>
                </mc:Fallback>
              </mc:AlternateContent>
            </w:r>
            <w:r>
              <w:rPr>
                <w:noProof/>
                <w:lang w:eastAsia="zh-CN"/>
              </w:rPr>
              <w:t xml:space="preserve">    </w:t>
            </w:r>
            <w:r>
              <w:rPr>
                <w:rFonts w:hint="eastAsia"/>
                <w:noProof/>
                <w:lang w:eastAsia="zh-CN"/>
              </w:rPr>
              <w:t>Xbox</w:t>
            </w:r>
            <w:r>
              <w:rPr>
                <w:rFonts w:hint="eastAsia"/>
                <w:noProof/>
                <w:lang w:eastAsia="zh-CN"/>
              </w:rPr>
              <w:t>主机</w:t>
            </w:r>
          </w:p>
        </w:tc>
      </w:tr>
      <w:tr w:rsidR="00421362" w:rsidRPr="002A733C" w:rsidTr="000A6DF6">
        <w:trPr>
          <w:trHeight w:val="288"/>
        </w:trPr>
        <w:tc>
          <w:tcPr>
            <w:tcW w:w="3450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lang w:eastAsia="zh-CN"/>
              </w:rPr>
            </w:pP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DA503B6" wp14:editId="2E8C2DAB">
                      <wp:simplePos x="0" y="0"/>
                      <wp:positionH relativeFrom="column">
                        <wp:posOffset>675005</wp:posOffset>
                      </wp:positionH>
                      <wp:positionV relativeFrom="paragraph">
                        <wp:posOffset>-1905</wp:posOffset>
                      </wp:positionV>
                      <wp:extent cx="140970" cy="130175"/>
                      <wp:effectExtent l="0" t="0" r="11430" b="2222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E4C892" id="Rectangle 6" o:spid="_x0000_s1026" style="position:absolute;left:0;text-align:left;margin-left:53.15pt;margin-top:-.15pt;width:11.1pt;height:1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" fillcolor="white [3212]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t xml:space="preserve">       </w:t>
            </w:r>
            <w:r>
              <w:rPr>
                <w:rFonts w:hint="eastAsia"/>
                <w:noProof/>
                <w:lang w:eastAsia="zh-CN"/>
              </w:rPr>
              <w:t>平板</w:t>
            </w:r>
            <w:r>
              <w:rPr>
                <w:rFonts w:hint="eastAsia"/>
                <w:noProof/>
                <w:lang w:eastAsia="zh-CN"/>
              </w:rPr>
              <w:t>/</w:t>
            </w:r>
            <w:r>
              <w:rPr>
                <w:rFonts w:hint="eastAsia"/>
                <w:noProof/>
                <w:lang w:eastAsia="zh-CN"/>
              </w:rPr>
              <w:t>手机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2C0B6B6" wp14:editId="462E49CB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31115</wp:posOffset>
                      </wp:positionV>
                      <wp:extent cx="135890" cy="125095"/>
                      <wp:effectExtent l="0" t="0" r="16510" b="2730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" cy="12509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AEB8BB" id="Rectangle 7" o:spid="_x0000_s1026" style="position:absolute;margin-left:50.45pt;margin-top:2.45pt;width:10.7pt;height: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>VR</w:t>
            </w:r>
          </w:p>
        </w:tc>
      </w:tr>
      <w:tr w:rsidR="00421362" w:rsidRPr="002A733C" w:rsidTr="000A6DF6">
        <w:trPr>
          <w:trHeight w:val="288"/>
        </w:trPr>
        <w:tc>
          <w:tcPr>
            <w:tcW w:w="3450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lang w:eastAsia="zh-CN"/>
              </w:rPr>
            </w:pP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其他请补充</w:t>
            </w:r>
            <w:r>
              <w:rPr>
                <w:rFonts w:hint="eastAsia"/>
                <w:noProof/>
                <w:lang w:eastAsia="zh-CN"/>
              </w:rPr>
              <w:t>____________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noProof/>
                <w:lang w:eastAsia="zh-CN"/>
              </w:rPr>
            </w:pPr>
          </w:p>
        </w:tc>
      </w:tr>
      <w:tr w:rsidR="00676B98" w:rsidRPr="002A733C" w:rsidTr="000A6DF6">
        <w:trPr>
          <w:trHeight w:val="288"/>
        </w:trPr>
        <w:tc>
          <w:tcPr>
            <w:tcW w:w="3450" w:type="dxa"/>
            <w:vMerge w:val="restar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76B98" w:rsidRDefault="00676B98" w:rsidP="007F2BD1">
            <w:pPr>
              <w:pStyle w:val="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开发引擎</w:t>
            </w: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76B98" w:rsidRDefault="00676B98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70C5C5A" wp14:editId="603FE12E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-17145</wp:posOffset>
                      </wp:positionV>
                      <wp:extent cx="140970" cy="130175"/>
                      <wp:effectExtent l="0" t="0" r="11430" b="2222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9628A8" id="Rectangle 10" o:spid="_x0000_s1026" style="position:absolute;margin-left:53.75pt;margin-top:-1.35pt;width:11.1pt;height:1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" fillcolor="#00b0f0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>Unity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76B98" w:rsidRDefault="00676B98" w:rsidP="007F2BD1">
            <w:pPr>
              <w:pStyle w:val="2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DAE7E8D" wp14:editId="7A399CB8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1270</wp:posOffset>
                      </wp:positionV>
                      <wp:extent cx="152400" cy="135890"/>
                      <wp:effectExtent l="0" t="0" r="19050" b="1651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5890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5C7457" id="Rectangle 11" o:spid="_x0000_s1026" style="position:absolute;margin-left:48.65pt;margin-top:.1pt;width:12pt;height:10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" filled="f" strokecolor="#243f60 [1604]" strokeweight=".5pt"/>
                  </w:pict>
                </mc:Fallback>
              </mc:AlternateContent>
            </w:r>
            <w:r>
              <w:rPr>
                <w:noProof/>
                <w:lang w:eastAsia="zh-CN"/>
              </w:rPr>
              <w:t>U</w:t>
            </w:r>
            <w:r>
              <w:rPr>
                <w:rFonts w:hint="eastAsia"/>
                <w:noProof/>
                <w:lang w:eastAsia="zh-CN"/>
              </w:rPr>
              <w:t>nreal</w:t>
            </w:r>
          </w:p>
        </w:tc>
      </w:tr>
      <w:tr w:rsidR="00676B98" w:rsidRPr="002A733C" w:rsidTr="000A6DF6">
        <w:trPr>
          <w:trHeight w:val="288"/>
        </w:trPr>
        <w:tc>
          <w:tcPr>
            <w:tcW w:w="3450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76B98" w:rsidRDefault="00676B98" w:rsidP="007F2BD1">
            <w:pPr>
              <w:pStyle w:val="2"/>
              <w:rPr>
                <w:lang w:eastAsia="zh-CN"/>
              </w:rPr>
            </w:pP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76B98" w:rsidRDefault="00676B98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 xml:space="preserve">    </w:t>
            </w:r>
            <w:r>
              <w:rPr>
                <w:rFonts w:hint="eastAsia"/>
                <w:noProof/>
                <w:lang w:eastAsia="zh-CN"/>
              </w:rPr>
              <w:t>其他</w:t>
            </w:r>
            <w:r>
              <w:rPr>
                <w:rFonts w:hint="eastAsia"/>
                <w:noProof/>
                <w:lang w:eastAsia="zh-CN"/>
              </w:rPr>
              <w:t>___________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76B98" w:rsidRDefault="00676B98" w:rsidP="007F2BD1">
            <w:pPr>
              <w:pStyle w:val="2"/>
              <w:rPr>
                <w:noProof/>
                <w:lang w:eastAsia="zh-CN"/>
              </w:rPr>
            </w:pPr>
          </w:p>
        </w:tc>
      </w:tr>
      <w:tr w:rsidR="00B12429" w:rsidRPr="002A733C" w:rsidTr="00B12429">
        <w:trPr>
          <w:trHeight w:val="288"/>
        </w:trPr>
        <w:tc>
          <w:tcPr>
            <w:tcW w:w="3450" w:type="dxa"/>
            <w:vMerge w:val="restar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B12429">
            <w:pPr>
              <w:jc w:val="center"/>
              <w:rPr>
                <w:b/>
                <w:lang w:eastAsia="zh-CN"/>
              </w:rPr>
            </w:pPr>
            <w:r w:rsidRPr="00B12429">
              <w:rPr>
                <w:rFonts w:hint="eastAsia"/>
                <w:b/>
                <w:lang w:eastAsia="zh-CN"/>
              </w:rPr>
              <w:t>技术使用</w:t>
            </w:r>
          </w:p>
          <w:p w:rsidR="007E00F8" w:rsidRPr="00B12429" w:rsidRDefault="007E00F8" w:rsidP="00B12429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(</w:t>
            </w:r>
            <w:r>
              <w:rPr>
                <w:rFonts w:hint="eastAsia"/>
                <w:b/>
                <w:lang w:eastAsia="zh-CN"/>
              </w:rPr>
              <w:t>如果没有可以不填</w:t>
            </w:r>
            <w:r>
              <w:rPr>
                <w:rFonts w:hint="eastAsia"/>
                <w:b/>
                <w:lang w:eastAsia="zh-CN"/>
              </w:rPr>
              <w:t>)</w:t>
            </w: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B12429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C6ECE09" wp14:editId="71E33191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-2540</wp:posOffset>
                      </wp:positionV>
                      <wp:extent cx="151765" cy="146685"/>
                      <wp:effectExtent l="0" t="0" r="19685" b="2476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2EA30E" id="Rectangle 8" o:spid="_x0000_s1026" style="position:absolute;margin-left:55.3pt;margin-top:-.2pt;width:11.95pt;height:11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" fillcolor="#00b0f0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t xml:space="preserve">    </w:t>
            </w:r>
            <w:r>
              <w:rPr>
                <w:rFonts w:hint="eastAsia"/>
                <w:noProof/>
                <w:lang w:eastAsia="zh-CN"/>
              </w:rPr>
              <w:t>XPA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B12429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3F18315" wp14:editId="533E9CC3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-15875</wp:posOffset>
                      </wp:positionV>
                      <wp:extent cx="146685" cy="146685"/>
                      <wp:effectExtent l="0" t="0" r="24765" b="2476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" cy="14668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91CDC9" id="Rectangle 9" o:spid="_x0000_s1026" style="position:absolute;margin-left:50.35pt;margin-top:-1.25pt;width:11.55pt;height:11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" filled="f" strokecolor="#243f60 [1604]" strokeweight=".5pt"/>
                  </w:pict>
                </mc:Fallback>
              </mc:AlternateContent>
            </w:r>
            <w:r>
              <w:rPr>
                <w:noProof/>
                <w:lang w:eastAsia="zh-CN"/>
              </w:rPr>
              <w:t xml:space="preserve">             Cross-Network</w:t>
            </w:r>
          </w:p>
        </w:tc>
      </w:tr>
      <w:tr w:rsidR="00B12429" w:rsidRPr="002A733C" w:rsidTr="000A6DF6">
        <w:trPr>
          <w:trHeight w:val="288"/>
        </w:trPr>
        <w:tc>
          <w:tcPr>
            <w:tcW w:w="3450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Pr="00B12429" w:rsidRDefault="00B12429" w:rsidP="00B12429">
            <w:pPr>
              <w:rPr>
                <w:b/>
                <w:lang w:eastAsia="zh-CN"/>
              </w:rPr>
            </w:pP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-635</wp:posOffset>
                      </wp:positionV>
                      <wp:extent cx="135890" cy="135890"/>
                      <wp:effectExtent l="0" t="0" r="16510" b="1651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" cy="135890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F0D52A" id="Rectangle 22" o:spid="_x0000_s1026" style="position:absolute;margin-left:55.5pt;margin-top:-.05pt;width:10.7pt;height:10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" filled="f" strokecolor="#243f60 [1604]" strokeweight=".5pt"/>
                  </w:pict>
                </mc:Fallback>
              </mc:AlternateContent>
            </w:r>
            <w:r>
              <w:rPr>
                <w:noProof/>
                <w:lang w:eastAsia="zh-CN"/>
              </w:rPr>
              <w:t xml:space="preserve">                   Hello Cortana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B12429">
            <w:pPr>
              <w:pStyle w:val="2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-10160</wp:posOffset>
                      </wp:positionV>
                      <wp:extent cx="163195" cy="146685"/>
                      <wp:effectExtent l="0" t="0" r="27305" b="2476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195" cy="14668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E3DDBF" id="Rectangle 23" o:spid="_x0000_s1026" style="position:absolute;margin-left:49.95pt;margin-top:-.8pt;width:12.85pt;height:11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" filled="f" strokecolor="#243f60 [1604]" strokeweight=".5pt"/>
                  </w:pict>
                </mc:Fallback>
              </mc:AlternateContent>
            </w:r>
            <w:r>
              <w:rPr>
                <w:noProof/>
                <w:lang w:eastAsia="zh-CN"/>
              </w:rPr>
              <w:t xml:space="preserve">         Windows Ink</w:t>
            </w:r>
          </w:p>
        </w:tc>
      </w:tr>
    </w:tbl>
    <w:p w:rsidR="00092148" w:rsidRDefault="0016168B" w:rsidP="0016168B">
      <w:pPr>
        <w:pStyle w:val="1"/>
        <w:shd w:val="clear" w:color="auto" w:fill="B8CCE4" w:themeFill="accent1" w:themeFillTint="66"/>
      </w:pPr>
      <w:r>
        <w:rPr>
          <w:rFonts w:hint="eastAsia"/>
          <w:lang w:eastAsia="zh-CN"/>
        </w:rPr>
        <w:t>项目概念</w:t>
      </w:r>
    </w:p>
    <w:tbl>
      <w:tblPr>
        <w:tblW w:w="5094" w:type="pct"/>
        <w:tblInd w:w="-9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259"/>
      </w:tblGrid>
      <w:tr w:rsidR="00912AEE" w:rsidRPr="002A733C" w:rsidTr="00676B98">
        <w:trPr>
          <w:trHeight w:val="2946"/>
        </w:trPr>
        <w:tc>
          <w:tcPr>
            <w:tcW w:w="10259" w:type="dxa"/>
          </w:tcPr>
          <w:p w:rsidR="00BC11D0" w:rsidRDefault="006344E7" w:rsidP="00BC11D0">
            <w:pPr>
              <w:jc w:val="center"/>
              <w:rPr>
                <w:lang w:eastAsia="zh-CN"/>
              </w:rPr>
            </w:pPr>
            <w:bookmarkStart w:id="1" w:name="OLE_LINK1"/>
            <w:r>
              <w:rPr>
                <w:lang w:eastAsia="zh-C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6pt;height:111.6pt">
                  <v:imagedata r:id="rId11" o:title="Logo"/>
                </v:shape>
              </w:pict>
            </w:r>
          </w:p>
          <w:p w:rsidR="00BC11D0" w:rsidRDefault="00BC11D0" w:rsidP="00BC11D0">
            <w:pPr>
              <w:pStyle w:val="1"/>
              <w:pBdr>
                <w:bottom w:val="single" w:sz="6" w:space="4" w:color="EAECEF"/>
              </w:pBdr>
              <w:spacing w:after="240"/>
              <w:rPr>
                <w:rFonts w:ascii="Segoe UI" w:hAnsi="Segoe UI" w:cs="Segoe UI"/>
                <w:color w:val="24292E"/>
                <w:sz w:val="48"/>
                <w:szCs w:val="48"/>
                <w:lang w:eastAsia="zh-CN"/>
              </w:rPr>
            </w:pPr>
            <w:r>
              <w:rPr>
                <w:rFonts w:ascii="Segoe UI" w:hAnsi="Segoe UI" w:cs="Segoe UI"/>
                <w:color w:val="24292E"/>
                <w:lang w:eastAsia="zh-CN"/>
              </w:rPr>
              <w:t>游戏背景</w:t>
            </w:r>
          </w:p>
          <w:p w:rsidR="00BC11D0" w:rsidRPr="00BC11D0" w:rsidRDefault="00BC11D0" w:rsidP="00BC11D0">
            <w:pPr>
              <w:pStyle w:val="af"/>
              <w:spacing w:before="0" w:beforeAutospacing="0" w:after="0" w:afterAutospacing="0"/>
              <w:rPr>
                <w:rFonts w:ascii="Segoe UI" w:hAnsi="Segoe UI" w:cs="Segoe UI" w:hint="eastAsia"/>
                <w:color w:val="6A737D"/>
                <w:sz w:val="16"/>
                <w:szCs w:val="16"/>
              </w:rPr>
            </w:pPr>
            <w:r w:rsidRPr="00BC11D0">
              <w:rPr>
                <w:rFonts w:ascii="Segoe UI" w:hAnsi="Segoe UI" w:cs="Segoe UI"/>
                <w:color w:val="6A737D"/>
                <w:sz w:val="16"/>
                <w:szCs w:val="16"/>
              </w:rPr>
              <w:t>未来的大地再也无法容纳巨大数量人类的居住。</w:t>
            </w:r>
            <w:r w:rsidRPr="00BC11D0">
              <w:rPr>
                <w:rFonts w:ascii="Segoe UI" w:hAnsi="Segoe UI" w:cs="Segoe UI"/>
                <w:color w:val="6A737D"/>
                <w:sz w:val="16"/>
                <w:szCs w:val="16"/>
              </w:rPr>
              <w:t xml:space="preserve"> </w:t>
            </w:r>
            <w:r w:rsidRPr="00BC11D0">
              <w:rPr>
                <w:rFonts w:ascii="Segoe UI" w:hAnsi="Segoe UI" w:cs="Segoe UI"/>
                <w:color w:val="6A737D"/>
                <w:sz w:val="16"/>
                <w:szCs w:val="16"/>
              </w:rPr>
              <w:t>房子虽然越造越高，但频繁的地震能一下子把这些全都毁掉。</w:t>
            </w:r>
            <w:r w:rsidRPr="00BC11D0">
              <w:rPr>
                <w:rFonts w:ascii="Segoe UI" w:hAnsi="Segoe UI" w:cs="Segoe UI"/>
                <w:color w:val="6A737D"/>
                <w:sz w:val="16"/>
                <w:szCs w:val="16"/>
              </w:rPr>
              <w:t xml:space="preserve"> </w:t>
            </w:r>
            <w:r w:rsidRPr="00BC11D0">
              <w:rPr>
                <w:rFonts w:ascii="Segoe UI" w:hAnsi="Segoe UI" w:cs="Segoe UI"/>
                <w:color w:val="6A737D"/>
                <w:sz w:val="16"/>
                <w:szCs w:val="16"/>
              </w:rPr>
              <w:t>虽然人类社会发展了几千年，人们依然日夜为房子操劳。住所依然是大多数人最大的经济负担。</w:t>
            </w:r>
          </w:p>
          <w:p w:rsidR="005B5C57" w:rsidRDefault="00BC11D0" w:rsidP="00BC11D0">
            <w:pPr>
              <w:pStyle w:val="a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天才的科学家，通过直接修改植物基因，成功创造出了巨树种子。这种子不出数月就能长成几百米高的巨树，直径可达几十米长。树枝结构稳定，分叉少，人们便开始居住在这样的巨树之上。</w:t>
            </w:r>
          </w:p>
          <w:p w:rsidR="00BC11D0" w:rsidRPr="00BC11D0" w:rsidRDefault="00BC11D0" w:rsidP="00BC11D0">
            <w:pPr>
              <w:pStyle w:val="a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我们的女主角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Eda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就是在这样的环境中长大的，而我们的故事就从这里开始。</w:t>
            </w:r>
          </w:p>
          <w:p w:rsidR="00BC11D0" w:rsidRDefault="00BC11D0" w:rsidP="00BC11D0">
            <w:pPr>
              <w:pStyle w:val="1"/>
              <w:pBdr>
                <w:bottom w:val="single" w:sz="6" w:space="4" w:color="EAECEF"/>
              </w:pBdr>
              <w:spacing w:before="360" w:after="240"/>
              <w:rPr>
                <w:rFonts w:ascii="Segoe UI" w:hAnsi="Segoe UI" w:cs="Segoe UI"/>
                <w:color w:val="24292E"/>
                <w:lang w:eastAsia="zh-CN"/>
              </w:rPr>
            </w:pPr>
            <w:r>
              <w:rPr>
                <w:rFonts w:ascii="Segoe UI" w:hAnsi="Segoe UI" w:cs="Segoe UI"/>
                <w:color w:val="24292E"/>
                <w:lang w:eastAsia="zh-CN"/>
              </w:rPr>
              <w:lastRenderedPageBreak/>
              <w:t>游戏剧情</w:t>
            </w:r>
          </w:p>
          <w:p w:rsidR="00BC11D0" w:rsidRPr="00BC11D0" w:rsidRDefault="00BC11D0" w:rsidP="00BC11D0">
            <w:pPr>
              <w:pStyle w:val="a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游戏开始，我们的主角在山村里过着平静的生活，一天早上，她看到村口老树上结出了红色的苹果，伸手去摘，却没法够到。这时主角无意中发动了她改变重力的能力，在那瞬间，整个世界反转了过来，苹果顺势落入她手中。而当主角返回村庄的时候，惊讶的看到村民们都正在往下掉。这时，村长掉落到主角身边，他说这里的灾难因主角而起，让主角赶紧离开。</w:t>
            </w:r>
          </w:p>
          <w:p w:rsidR="00BC11D0" w:rsidRPr="00BC11D0" w:rsidRDefault="00BC11D0" w:rsidP="00BC11D0">
            <w:pPr>
              <w:pStyle w:val="a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6"/>
                <w:szCs w:val="16"/>
              </w:rPr>
              <w:t>Eda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正准备离开这里，她还要躲避种种不断往下坠落的东西，它们似乎都是因为自己而在下落。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 xml:space="preserve"> 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这时落下了一个大家伙，差点砸到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Eda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。他便是这棵巨树的种子，出生时就被锁在这里面，被藤蔓捆住，被叶子蒙住眼睛，没法移动。他请求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Eda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用改变重力方向的能力把他送去大地。</w:t>
            </w:r>
          </w:p>
          <w:p w:rsidR="00BC11D0" w:rsidRPr="00BC11D0" w:rsidRDefault="00BC11D0" w:rsidP="00BC11D0">
            <w:pPr>
              <w:pStyle w:val="a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Eda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将会和种子面临着什么样的考验，种子又为什么会被关在树上，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Eda</w:t>
            </w:r>
            <w:r w:rsidR="005B5C57">
              <w:rPr>
                <w:rFonts w:ascii="Segoe UI" w:hAnsi="Segoe UI" w:cs="Segoe UI"/>
                <w:color w:val="24292E"/>
                <w:sz w:val="16"/>
                <w:szCs w:val="16"/>
              </w:rPr>
              <w:t>的能力又将怎样改变她的命运？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接下来的游戏中将会为玩家一一解答。</w:t>
            </w:r>
          </w:p>
          <w:p w:rsidR="00BC11D0" w:rsidRDefault="00BC11D0" w:rsidP="00BC11D0">
            <w:pPr>
              <w:pStyle w:val="1"/>
              <w:pBdr>
                <w:bottom w:val="single" w:sz="6" w:space="4" w:color="EAECEF"/>
              </w:pBdr>
              <w:spacing w:before="360" w:after="240"/>
              <w:rPr>
                <w:rFonts w:ascii="Segoe UI" w:hAnsi="Segoe UI" w:cs="Segoe UI"/>
                <w:color w:val="24292E"/>
                <w:lang w:eastAsia="zh-CN"/>
              </w:rPr>
            </w:pPr>
            <w:r>
              <w:rPr>
                <w:rFonts w:ascii="Segoe UI" w:hAnsi="Segoe UI" w:cs="Segoe UI"/>
                <w:color w:val="24292E"/>
                <w:lang w:eastAsia="zh-CN"/>
              </w:rPr>
              <w:t>游戏主旨</w:t>
            </w:r>
          </w:p>
          <w:p w:rsidR="00BC11D0" w:rsidRPr="00BC11D0" w:rsidRDefault="00BC11D0" w:rsidP="00BC11D0">
            <w:pPr>
              <w:pStyle w:val="a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 xml:space="preserve">~ 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重力便是，所到之处，一切因它下落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 xml:space="preserve"> ~</w:t>
            </w:r>
          </w:p>
          <w:p w:rsidR="00BC11D0" w:rsidRPr="00BC11D0" w:rsidRDefault="00BC11D0" w:rsidP="00BC11D0">
            <w:pPr>
              <w:pStyle w:val="a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这是一个很主观的游戏，主角名叫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Eda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，她视野范围内重力的方向随着她身体的旋转而改变。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 xml:space="preserve"> 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可以这么说，她所到的地方，一切都会因她而下落。当然她还尚未到达的地方，重力的方向处于未知状态。</w:t>
            </w:r>
          </w:p>
          <w:p w:rsidR="00BC11D0" w:rsidRPr="00BC11D0" w:rsidRDefault="00BC11D0" w:rsidP="00BC11D0">
            <w:pPr>
              <w:pStyle w:val="a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玩家可以控制主角，以每次旋转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90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度的方式改变重力朝向，同时整个屏幕场景也随之旋转，场景内的物体也会因旋转而下落。</w:t>
            </w:r>
          </w:p>
          <w:p w:rsidR="00BC11D0" w:rsidRPr="00BC11D0" w:rsidRDefault="00BC11D0" w:rsidP="00BC11D0">
            <w:pPr>
              <w:pStyle w:val="a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在这基础上加入主角与场景物品的互动，有东西因主角而下落，游戏也就变得有趣起来了。</w:t>
            </w:r>
          </w:p>
          <w:p w:rsidR="00BC11D0" w:rsidRPr="00BC11D0" w:rsidRDefault="00BC11D0" w:rsidP="00BC11D0">
            <w:pPr>
              <w:pStyle w:val="a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一开始觉得主角的能力很是强大，主角和种子君可以利用这个能力顺利的跨过障碍。但仔细想想，这改写自然法则的能力也给我们的主角带去诸多烦恼吧。每一次重力的翻转，对不同的生命来说，可能意味着不同的结果。有人会因她而摔落，失去自己原本的家园；原本稳定的自然环境因她而重建，原有的自然法则被她打破。这样的主角应该不怎么受欢迎吧。她并不是规则的制定者，她只是改变者。然而当人们适应了某种已经制定好的规则时，当然会反感规则的改变者。</w:t>
            </w:r>
            <w:bookmarkStart w:id="2" w:name="_GoBack"/>
            <w:bookmarkEnd w:id="2"/>
          </w:p>
          <w:p w:rsidR="00BC11D0" w:rsidRPr="00BC11D0" w:rsidRDefault="00BC11D0" w:rsidP="00BC11D0">
            <w:pPr>
              <w:pStyle w:val="a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 xml:space="preserve">~ 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重力便是，你无法飞翔的原因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 xml:space="preserve"> ~</w:t>
            </w:r>
          </w:p>
          <w:p w:rsidR="00BC11D0" w:rsidRPr="00BC11D0" w:rsidRDefault="00BC11D0" w:rsidP="00BC11D0">
            <w:pPr>
              <w:pStyle w:val="a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长久以来，在重力的束缚下，我们只能仰望天空，只能用脚步去丈量世界，只能在险阻前望而却步向世界妥协。于是，我们赋予了主角改变重力方向这一特殊能力，从而挣脱重力方向的束缚，改变观察世界的角度，以极大的自由度去探索这个世界。</w:t>
            </w:r>
          </w:p>
          <w:p w:rsidR="00BC11D0" w:rsidRDefault="00BC11D0" w:rsidP="00BC11D0">
            <w:pPr>
              <w:pStyle w:val="1"/>
              <w:pBdr>
                <w:bottom w:val="single" w:sz="6" w:space="4" w:color="EAECEF"/>
              </w:pBdr>
              <w:spacing w:before="360" w:after="240"/>
              <w:rPr>
                <w:rFonts w:ascii="Segoe UI" w:hAnsi="Segoe UI" w:cs="Segoe UI"/>
                <w:color w:val="24292E"/>
                <w:lang w:eastAsia="zh-CN"/>
              </w:rPr>
            </w:pPr>
            <w:r>
              <w:rPr>
                <w:rFonts w:ascii="Segoe UI" w:hAnsi="Segoe UI" w:cs="Segoe UI"/>
                <w:color w:val="24292E"/>
                <w:lang w:eastAsia="zh-CN"/>
              </w:rPr>
              <w:t>游戏风格</w:t>
            </w:r>
          </w:p>
          <w:p w:rsidR="00BC11D0" w:rsidRPr="00BC11D0" w:rsidRDefault="00BC11D0" w:rsidP="00BC11D0">
            <w:pPr>
              <w:pStyle w:val="a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游戏的整体画风采用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Low-Poly 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风格，适合玩家在休憩时释放压力，放松心情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 xml:space="preserve">, 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特别适合目前快节奏的生活。而且游戏的解密要素与收集要素可以很好的活跃玩家的思维，让玩家沉浸其中。通过重力方向的改变，使得玩家可以自由地深入探索地图的各个角落。</w:t>
            </w:r>
          </w:p>
          <w:p w:rsidR="00BC11D0" w:rsidRPr="00BC11D0" w:rsidRDefault="00BC11D0" w:rsidP="00BC11D0">
            <w:pPr>
              <w:pStyle w:val="a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整个游戏预分为四个风格迥异的世界，每个世界中都有不同的主题与机关，使得玩家在每一关都会有不同的体验。</w:t>
            </w:r>
          </w:p>
          <w:p w:rsidR="00BC11D0" w:rsidRDefault="00BC11D0" w:rsidP="00BC11D0">
            <w:pPr>
              <w:pStyle w:val="1"/>
              <w:pBdr>
                <w:bottom w:val="single" w:sz="6" w:space="4" w:color="EAECEF"/>
              </w:pBdr>
              <w:spacing w:before="360"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操作方法</w:t>
            </w:r>
          </w:p>
          <w:tbl>
            <w:tblPr>
              <w:tblW w:w="9986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6"/>
              <w:gridCol w:w="1521"/>
              <w:gridCol w:w="6909"/>
            </w:tblGrid>
            <w:tr w:rsidR="00BC11D0" w:rsidTr="00BC11D0">
              <w:trPr>
                <w:trHeight w:val="196"/>
                <w:tblHeader/>
              </w:trPr>
              <w:tc>
                <w:tcPr>
                  <w:tcW w:w="1556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C11D0" w:rsidRDefault="00BC11D0" w:rsidP="00BC11D0">
                  <w:pPr>
                    <w:jc w:val="center"/>
                    <w:rPr>
                      <w:rFonts w:ascii="Segoe UI" w:hAnsi="Segoe UI" w:cs="Segoe UI"/>
                      <w:b/>
                      <w:bCs/>
                      <w:color w:val="24292E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24292E"/>
                    </w:rPr>
                    <w:t>按键</w:t>
                  </w:r>
                </w:p>
              </w:tc>
              <w:tc>
                <w:tcPr>
                  <w:tcW w:w="1521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C11D0" w:rsidRDefault="00BC11D0" w:rsidP="00E618D9">
                  <w:pPr>
                    <w:jc w:val="center"/>
                    <w:rPr>
                      <w:rFonts w:ascii="Segoe UI" w:hAnsi="Segoe UI" w:cs="Segoe UI"/>
                      <w:b/>
                      <w:bCs/>
                      <w:color w:val="24292E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24292E"/>
                    </w:rPr>
                    <w:t>手柄</w:t>
                  </w:r>
                </w:p>
              </w:tc>
              <w:tc>
                <w:tcPr>
                  <w:tcW w:w="6909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C11D0" w:rsidRDefault="00BC11D0" w:rsidP="00BC11D0">
                  <w:pPr>
                    <w:rPr>
                      <w:rFonts w:ascii="Segoe UI" w:hAnsi="Segoe UI" w:cs="Segoe UI"/>
                      <w:b/>
                      <w:bCs/>
                      <w:color w:val="24292E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24292E"/>
                    </w:rPr>
                    <w:t>操作</w:t>
                  </w:r>
                </w:p>
              </w:tc>
            </w:tr>
            <w:tr w:rsidR="00BC11D0" w:rsidTr="00BC11D0">
              <w:trPr>
                <w:trHeight w:val="177"/>
              </w:trPr>
              <w:tc>
                <w:tcPr>
                  <w:tcW w:w="1556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C11D0" w:rsidRDefault="00BC11D0" w:rsidP="00BC11D0">
                  <w:pPr>
                    <w:jc w:val="center"/>
                    <w:rPr>
                      <w:rFonts w:ascii="Segoe UI" w:hAnsi="Segoe UI" w:cs="Segoe UI"/>
                      <w:color w:val="24292E"/>
                    </w:rPr>
                  </w:pPr>
                  <w:r>
                    <w:rPr>
                      <w:rFonts w:ascii="Segoe UI" w:hAnsi="Segoe UI" w:cs="Segoe UI"/>
                      <w:color w:val="24292E"/>
                    </w:rPr>
                    <w:t>A</w:t>
                  </w:r>
                  <w:r w:rsidR="00E618D9">
                    <w:rPr>
                      <w:rFonts w:ascii="Segoe UI" w:hAnsi="Segoe UI" w:cs="Segoe UI"/>
                      <w:color w:val="24292E"/>
                    </w:rPr>
                    <w:t xml:space="preserve"> </w:t>
                  </w:r>
                  <w:r>
                    <w:rPr>
                      <w:rFonts w:ascii="Segoe UI" w:hAnsi="Segoe UI" w:cs="Segoe UI"/>
                      <w:color w:val="24292E"/>
                    </w:rPr>
                    <w:t>/</w:t>
                  </w:r>
                  <w:r w:rsidR="00E618D9">
                    <w:rPr>
                      <w:rFonts w:ascii="Segoe UI" w:hAnsi="Segoe UI" w:cs="Segoe UI"/>
                      <w:color w:val="24292E"/>
                    </w:rPr>
                    <w:t xml:space="preserve"> </w:t>
                  </w:r>
                  <w:r>
                    <w:rPr>
                      <w:rFonts w:ascii="Segoe UI" w:hAnsi="Segoe UI" w:cs="Segoe UI"/>
                      <w:color w:val="24292E"/>
                    </w:rPr>
                    <w:t>D</w:t>
                  </w:r>
                </w:p>
              </w:tc>
              <w:tc>
                <w:tcPr>
                  <w:tcW w:w="1521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C11D0" w:rsidRDefault="00BC11D0" w:rsidP="00E618D9">
                  <w:pPr>
                    <w:jc w:val="center"/>
                    <w:rPr>
                      <w:rFonts w:ascii="Segoe UI" w:hAnsi="Segoe UI" w:cs="Segoe UI"/>
                      <w:color w:val="24292E"/>
                    </w:rPr>
                  </w:pPr>
                  <w:r>
                    <w:rPr>
                      <w:rFonts w:ascii="Segoe UI" w:hAnsi="Segoe UI" w:cs="Segoe UI"/>
                      <w:color w:val="24292E"/>
                    </w:rPr>
                    <w:t>左摇杆</w:t>
                  </w:r>
                </w:p>
              </w:tc>
              <w:tc>
                <w:tcPr>
                  <w:tcW w:w="6909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C11D0" w:rsidRDefault="00BC11D0" w:rsidP="00BC11D0">
                  <w:pPr>
                    <w:rPr>
                      <w:rFonts w:ascii="Segoe UI" w:hAnsi="Segoe UI" w:cs="Segoe UI"/>
                      <w:color w:val="24292E"/>
                    </w:rPr>
                  </w:pPr>
                  <w:r>
                    <w:rPr>
                      <w:rFonts w:ascii="Segoe UI" w:hAnsi="Segoe UI" w:cs="Segoe UI"/>
                      <w:color w:val="24292E"/>
                    </w:rPr>
                    <w:t>左右移动</w:t>
                  </w:r>
                </w:p>
              </w:tc>
            </w:tr>
            <w:tr w:rsidR="00BC11D0" w:rsidTr="00BC11D0">
              <w:trPr>
                <w:trHeight w:val="196"/>
              </w:trPr>
              <w:tc>
                <w:tcPr>
                  <w:tcW w:w="1556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C11D0" w:rsidRDefault="00BC11D0" w:rsidP="00BC11D0">
                  <w:pPr>
                    <w:jc w:val="center"/>
                    <w:rPr>
                      <w:rFonts w:ascii="Segoe UI" w:hAnsi="Segoe UI" w:cs="Segoe UI"/>
                      <w:color w:val="24292E"/>
                    </w:rPr>
                  </w:pPr>
                  <w:r>
                    <w:rPr>
                      <w:rFonts w:ascii="Segoe UI" w:hAnsi="Segoe UI" w:cs="Segoe UI"/>
                      <w:color w:val="24292E"/>
                    </w:rPr>
                    <w:t>空格</w:t>
                  </w:r>
                </w:p>
              </w:tc>
              <w:tc>
                <w:tcPr>
                  <w:tcW w:w="1521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C11D0" w:rsidRDefault="00BC11D0" w:rsidP="00E618D9">
                  <w:pPr>
                    <w:jc w:val="center"/>
                    <w:rPr>
                      <w:rFonts w:ascii="Segoe UI" w:hAnsi="Segoe UI" w:cs="Segoe UI"/>
                      <w:color w:val="24292E"/>
                    </w:rPr>
                  </w:pPr>
                  <w:r>
                    <w:rPr>
                      <w:rFonts w:ascii="Segoe UI" w:hAnsi="Segoe UI" w:cs="Segoe UI"/>
                      <w:color w:val="24292E"/>
                    </w:rPr>
                    <w:t>A</w:t>
                  </w:r>
                </w:p>
              </w:tc>
              <w:tc>
                <w:tcPr>
                  <w:tcW w:w="6909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C11D0" w:rsidRDefault="00BC11D0" w:rsidP="00BC11D0">
                  <w:pPr>
                    <w:rPr>
                      <w:rFonts w:ascii="Segoe UI" w:hAnsi="Segoe UI" w:cs="Segoe UI"/>
                      <w:color w:val="24292E"/>
                      <w:lang w:eastAsia="zh-CN"/>
                    </w:rPr>
                  </w:pPr>
                  <w:r>
                    <w:rPr>
                      <w:rFonts w:ascii="Segoe UI" w:hAnsi="Segoe UI" w:cs="Segoe UI"/>
                      <w:color w:val="24292E"/>
                      <w:lang w:eastAsia="zh-CN"/>
                    </w:rPr>
                    <w:t>跳跃</w:t>
                  </w:r>
                  <w:r>
                    <w:rPr>
                      <w:rFonts w:ascii="Segoe UI" w:hAnsi="Segoe UI" w:cs="Segoe UI"/>
                      <w:color w:val="24292E"/>
                      <w:lang w:eastAsia="zh-CN"/>
                    </w:rPr>
                    <w:t>/</w:t>
                  </w:r>
                  <w:r>
                    <w:rPr>
                      <w:rFonts w:ascii="Segoe UI" w:hAnsi="Segoe UI" w:cs="Segoe UI"/>
                      <w:color w:val="24292E"/>
                      <w:lang w:eastAsia="zh-CN"/>
                    </w:rPr>
                    <w:t>与</w:t>
                  </w:r>
                  <w:r>
                    <w:rPr>
                      <w:rFonts w:ascii="Segoe UI" w:hAnsi="Segoe UI" w:cs="Segoe UI"/>
                      <w:color w:val="24292E"/>
                      <w:lang w:eastAsia="zh-CN"/>
                    </w:rPr>
                    <w:t>NPC</w:t>
                  </w:r>
                  <w:r>
                    <w:rPr>
                      <w:rFonts w:ascii="Segoe UI" w:hAnsi="Segoe UI" w:cs="Segoe UI"/>
                      <w:color w:val="24292E"/>
                      <w:lang w:eastAsia="zh-CN"/>
                    </w:rPr>
                    <w:t>进行对话</w:t>
                  </w:r>
                </w:p>
              </w:tc>
            </w:tr>
            <w:tr w:rsidR="00BC11D0" w:rsidTr="00BC11D0">
              <w:trPr>
                <w:trHeight w:val="196"/>
              </w:trPr>
              <w:tc>
                <w:tcPr>
                  <w:tcW w:w="1556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C11D0" w:rsidRDefault="00BC11D0" w:rsidP="00BC11D0">
                  <w:pPr>
                    <w:jc w:val="center"/>
                    <w:rPr>
                      <w:rFonts w:ascii="Segoe UI" w:hAnsi="Segoe UI" w:cs="Segoe UI"/>
                      <w:color w:val="24292E"/>
                      <w:lang w:eastAsia="zh-CN"/>
                    </w:rPr>
                  </w:pPr>
                  <w:r>
                    <w:rPr>
                      <w:rFonts w:ascii="Segoe UI" w:hAnsi="Segoe UI" w:cs="Segoe UI"/>
                      <w:color w:val="24292E"/>
                      <w:lang w:eastAsia="zh-CN"/>
                    </w:rPr>
                    <w:t>← / →</w:t>
                  </w:r>
                </w:p>
              </w:tc>
              <w:tc>
                <w:tcPr>
                  <w:tcW w:w="1521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C11D0" w:rsidRDefault="00BC11D0" w:rsidP="00E618D9">
                  <w:pPr>
                    <w:jc w:val="center"/>
                    <w:rPr>
                      <w:rFonts w:ascii="Segoe UI" w:hAnsi="Segoe UI" w:cs="Segoe UI"/>
                      <w:color w:val="24292E"/>
                      <w:lang w:eastAsia="zh-CN"/>
                    </w:rPr>
                  </w:pPr>
                  <w:r>
                    <w:rPr>
                      <w:rFonts w:ascii="Segoe UI" w:hAnsi="Segoe UI" w:cs="Segoe UI"/>
                      <w:color w:val="24292E"/>
                      <w:lang w:eastAsia="zh-CN"/>
                    </w:rPr>
                    <w:t>LB / RB</w:t>
                  </w:r>
                </w:p>
              </w:tc>
              <w:tc>
                <w:tcPr>
                  <w:tcW w:w="6909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C11D0" w:rsidRDefault="00BC11D0" w:rsidP="00BC11D0">
                  <w:pPr>
                    <w:rPr>
                      <w:rFonts w:ascii="Segoe UI" w:hAnsi="Segoe UI" w:cs="Segoe UI"/>
                      <w:color w:val="24292E"/>
                      <w:lang w:eastAsia="zh-CN"/>
                    </w:rPr>
                  </w:pPr>
                  <w:r>
                    <w:rPr>
                      <w:rFonts w:ascii="Segoe UI" w:hAnsi="Segoe UI" w:cs="Segoe UI"/>
                      <w:color w:val="24292E"/>
                      <w:lang w:eastAsia="zh-CN"/>
                    </w:rPr>
                    <w:t>旋转重力方向</w:t>
                  </w:r>
                </w:p>
              </w:tc>
            </w:tr>
            <w:tr w:rsidR="00BC11D0" w:rsidTr="00BC11D0">
              <w:trPr>
                <w:trHeight w:val="196"/>
              </w:trPr>
              <w:tc>
                <w:tcPr>
                  <w:tcW w:w="1556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C11D0" w:rsidRDefault="00BC11D0" w:rsidP="00BC11D0">
                  <w:pPr>
                    <w:jc w:val="center"/>
                    <w:rPr>
                      <w:rFonts w:ascii="Segoe UI" w:hAnsi="Segoe UI" w:cs="Segoe UI"/>
                      <w:color w:val="24292E"/>
                      <w:lang w:eastAsia="zh-CN"/>
                    </w:rPr>
                  </w:pPr>
                  <w:r>
                    <w:rPr>
                      <w:rFonts w:ascii="Segoe UI" w:hAnsi="Segoe UI" w:cs="Segoe UI"/>
                      <w:color w:val="24292E"/>
                      <w:lang w:eastAsia="zh-CN"/>
                    </w:rPr>
                    <w:t>E</w:t>
                  </w:r>
                </w:p>
              </w:tc>
              <w:tc>
                <w:tcPr>
                  <w:tcW w:w="1521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C11D0" w:rsidRDefault="00BC11D0" w:rsidP="00E618D9">
                  <w:pPr>
                    <w:jc w:val="center"/>
                    <w:rPr>
                      <w:rFonts w:ascii="Segoe UI" w:hAnsi="Segoe UI" w:cs="Segoe UI"/>
                      <w:color w:val="24292E"/>
                      <w:lang w:eastAsia="zh-CN"/>
                    </w:rPr>
                  </w:pPr>
                  <w:r>
                    <w:rPr>
                      <w:rFonts w:ascii="Segoe UI" w:hAnsi="Segoe UI" w:cs="Segoe UI"/>
                      <w:color w:val="24292E"/>
                      <w:lang w:eastAsia="zh-CN"/>
                    </w:rPr>
                    <w:t>X</w:t>
                  </w:r>
                </w:p>
              </w:tc>
              <w:tc>
                <w:tcPr>
                  <w:tcW w:w="6909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C11D0" w:rsidRDefault="00BC11D0" w:rsidP="00BC11D0">
                  <w:pPr>
                    <w:rPr>
                      <w:rFonts w:ascii="Segoe UI" w:hAnsi="Segoe UI" w:cs="Segoe UI"/>
                      <w:color w:val="24292E"/>
                      <w:lang w:eastAsia="zh-CN"/>
                    </w:rPr>
                  </w:pPr>
                  <w:r>
                    <w:rPr>
                      <w:rFonts w:ascii="Segoe UI" w:hAnsi="Segoe UI" w:cs="Segoe UI"/>
                      <w:color w:val="24292E"/>
                      <w:lang w:eastAsia="zh-CN"/>
                    </w:rPr>
                    <w:t>增大物体重力</w:t>
                  </w:r>
                </w:p>
              </w:tc>
            </w:tr>
          </w:tbl>
          <w:p w:rsidR="00BC11D0" w:rsidRDefault="00BC11D0" w:rsidP="00B876C8">
            <w:pPr>
              <w:rPr>
                <w:lang w:eastAsia="zh-CN"/>
              </w:rPr>
            </w:pPr>
          </w:p>
          <w:p w:rsidR="005845D1" w:rsidRDefault="005845D1" w:rsidP="00B876C8">
            <w:pPr>
              <w:rPr>
                <w:lang w:eastAsia="zh-CN"/>
              </w:rPr>
            </w:pPr>
          </w:p>
          <w:p w:rsidR="005845D1" w:rsidRPr="00EF0350" w:rsidRDefault="005845D1" w:rsidP="00B876C8">
            <w:pPr>
              <w:rPr>
                <w:lang w:eastAsia="zh-CN"/>
              </w:rPr>
            </w:pPr>
          </w:p>
          <w:p w:rsidR="00253D64" w:rsidRDefault="00253D64" w:rsidP="00B876C8">
            <w:pPr>
              <w:pStyle w:val="1"/>
              <w:rPr>
                <w:lang w:eastAsia="zh-CN"/>
              </w:rPr>
            </w:pPr>
            <w:r w:rsidRPr="006D1E3C">
              <w:rPr>
                <w:rFonts w:hint="eastAsia"/>
                <w:lang w:eastAsia="zh-CN"/>
              </w:rPr>
              <w:t>游戏类型</w:t>
            </w:r>
          </w:p>
          <w:p w:rsidR="00063BA5" w:rsidRPr="006D1E3C" w:rsidRDefault="00063BA5" w:rsidP="00832E7A">
            <w:pPr>
              <w:pStyle w:val="a"/>
              <w:numPr>
                <w:ilvl w:val="0"/>
                <w:numId w:val="1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冒险解谜，平台跳跃</w:t>
            </w:r>
          </w:p>
          <w:p w:rsidR="00912AEE" w:rsidRDefault="00912AEE" w:rsidP="00B876C8">
            <w:pPr>
              <w:pStyle w:val="1"/>
            </w:pPr>
            <w:r w:rsidRPr="006D1E3C">
              <w:rPr>
                <w:rFonts w:hint="eastAsia"/>
                <w:lang w:eastAsia="zh-CN"/>
              </w:rPr>
              <w:t>游戏</w:t>
            </w:r>
            <w:r w:rsidR="00253D64" w:rsidRPr="006D1E3C">
              <w:rPr>
                <w:rFonts w:hint="eastAsia"/>
                <w:lang w:eastAsia="zh-CN"/>
              </w:rPr>
              <w:t>核心</w:t>
            </w:r>
            <w:r w:rsidRPr="006D1E3C">
              <w:rPr>
                <w:rFonts w:hint="eastAsia"/>
                <w:lang w:eastAsia="zh-CN"/>
              </w:rPr>
              <w:t>玩法</w:t>
            </w:r>
            <w:r w:rsidRPr="006D1E3C">
              <w:t>.</w:t>
            </w:r>
          </w:p>
          <w:p w:rsidR="00EB38B2" w:rsidRDefault="001E4EAF" w:rsidP="00B876C8">
            <w:pPr>
              <w:pStyle w:val="a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原型</w:t>
            </w:r>
            <w:r w:rsidR="00EB38B2">
              <w:rPr>
                <w:rFonts w:hint="eastAsia"/>
                <w:lang w:eastAsia="zh-CN"/>
              </w:rPr>
              <w:t>是一个平台跳跃游戏，奔跑，跳跃，旋转。</w:t>
            </w:r>
          </w:p>
          <w:p w:rsidR="00B876C8" w:rsidRDefault="00B876C8" w:rsidP="00B876C8">
            <w:pPr>
              <w:pStyle w:val="a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主角拥有改变</w:t>
            </w:r>
            <w:r w:rsidR="001134A0">
              <w:rPr>
                <w:rFonts w:hint="eastAsia"/>
                <w:lang w:eastAsia="zh-CN"/>
              </w:rPr>
              <w:t>视野内</w:t>
            </w:r>
            <w:r>
              <w:rPr>
                <w:rFonts w:hint="eastAsia"/>
                <w:lang w:eastAsia="zh-CN"/>
              </w:rPr>
              <w:t>重力方向的能力，玩家可以按下手柄左右</w:t>
            </w:r>
            <w:r>
              <w:rPr>
                <w:rFonts w:hint="eastAsia"/>
                <w:lang w:eastAsia="zh-CN"/>
              </w:rPr>
              <w:t>trigger</w:t>
            </w:r>
            <w:r>
              <w:rPr>
                <w:rFonts w:hint="eastAsia"/>
                <w:lang w:eastAsia="zh-CN"/>
              </w:rPr>
              <w:t>键来旋转方向，地图方向随着人物旋转，以及视野范围内的所有物品都受这个能力的影响。</w:t>
            </w:r>
          </w:p>
          <w:p w:rsidR="00B876C8" w:rsidRDefault="00B876C8" w:rsidP="00B876C8">
            <w:pPr>
              <w:pStyle w:val="a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因为受主角重力的影响，</w:t>
            </w:r>
            <w:r w:rsidR="001134A0">
              <w:rPr>
                <w:rFonts w:hint="eastAsia"/>
                <w:lang w:eastAsia="zh-CN"/>
              </w:rPr>
              <w:t>动物从天而降，</w:t>
            </w:r>
            <w:r>
              <w:rPr>
                <w:rFonts w:hint="eastAsia"/>
                <w:lang w:eastAsia="zh-CN"/>
              </w:rPr>
              <w:t>原本在地面上的石头会</w:t>
            </w:r>
            <w:r w:rsidR="00EB38B2">
              <w:rPr>
                <w:rFonts w:hint="eastAsia"/>
                <w:lang w:eastAsia="zh-CN"/>
              </w:rPr>
              <w:t>砸下，原本的湖水会倒流，树木的枝干变成了树根，原有的世界会因主角的介入而发生剧变。</w:t>
            </w:r>
          </w:p>
          <w:p w:rsidR="00EB38B2" w:rsidRDefault="00EB38B2" w:rsidP="00B876C8">
            <w:pPr>
              <w:pStyle w:val="a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主角并不能预见前方有什么，也许往前走几步就会有什么受主角影响掉下来摔死了。</w:t>
            </w:r>
          </w:p>
          <w:p w:rsidR="00676B98" w:rsidRPr="001134A0" w:rsidRDefault="00EB38B2" w:rsidP="00B876C8">
            <w:pPr>
              <w:pStyle w:val="a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根据改变重力方向设计解密要素，比如引流而上，利用重力撼动巨石等。</w:t>
            </w:r>
            <w:bookmarkEnd w:id="1"/>
          </w:p>
          <w:p w:rsidR="000A6DF6" w:rsidRPr="006D1E3C" w:rsidRDefault="000A6DF6" w:rsidP="000A6DF6">
            <w:pPr>
              <w:rPr>
                <w:i/>
                <w:lang w:eastAsia="zh-CN"/>
              </w:rPr>
            </w:pPr>
          </w:p>
          <w:p w:rsidR="000A6DF6" w:rsidRPr="006D1E3C" w:rsidRDefault="000A6DF6" w:rsidP="000A6DF6">
            <w:pPr>
              <w:ind w:left="288" w:hanging="288"/>
              <w:rPr>
                <w:i/>
                <w:lang w:eastAsia="zh-CN"/>
              </w:rPr>
            </w:pPr>
            <w:r w:rsidRPr="006D1E3C">
              <w:rPr>
                <w:rFonts w:hint="eastAsia"/>
                <w:i/>
                <w:lang w:eastAsia="zh-CN"/>
              </w:rPr>
              <w:t>English</w:t>
            </w:r>
            <w:r w:rsidRPr="006D1E3C">
              <w:rPr>
                <w:i/>
                <w:lang w:eastAsia="zh-CN"/>
              </w:rPr>
              <w:t xml:space="preserve"> </w:t>
            </w:r>
            <w:r w:rsidRPr="006D1E3C">
              <w:rPr>
                <w:rFonts w:hint="eastAsia"/>
                <w:i/>
                <w:lang w:eastAsia="zh-CN"/>
              </w:rPr>
              <w:t>（可选，如果没有英语版本可以跳过）</w:t>
            </w:r>
          </w:p>
          <w:p w:rsidR="008F696A" w:rsidRDefault="000A6DF6" w:rsidP="008F696A">
            <w:pPr>
              <w:pStyle w:val="1"/>
              <w:rPr>
                <w:lang w:eastAsia="zh-CN"/>
              </w:rPr>
            </w:pPr>
            <w:r w:rsidRPr="006D1E3C">
              <w:rPr>
                <w:lang w:eastAsia="zh-CN"/>
              </w:rPr>
              <w:t>Project concept</w:t>
            </w:r>
          </w:p>
          <w:p w:rsidR="001E4EAF" w:rsidRPr="001E4EAF" w:rsidRDefault="001E4EAF" w:rsidP="001E4EAF">
            <w:pPr>
              <w:rPr>
                <w:lang w:eastAsia="zh-CN"/>
              </w:rPr>
            </w:pPr>
          </w:p>
          <w:p w:rsidR="000A6DF6" w:rsidRDefault="000A6DF6" w:rsidP="001E4EAF">
            <w:pPr>
              <w:pStyle w:val="1"/>
              <w:rPr>
                <w:lang w:eastAsia="zh-CN"/>
              </w:rPr>
            </w:pPr>
            <w:r w:rsidRPr="006D1E3C">
              <w:rPr>
                <w:lang w:eastAsia="zh-CN"/>
              </w:rPr>
              <w:t>G</w:t>
            </w:r>
            <w:r w:rsidRPr="006D1E3C">
              <w:rPr>
                <w:rFonts w:hint="eastAsia"/>
                <w:lang w:eastAsia="zh-CN"/>
              </w:rPr>
              <w:t xml:space="preserve">ame </w:t>
            </w:r>
            <w:r w:rsidRPr="006D1E3C">
              <w:rPr>
                <w:lang w:eastAsia="zh-CN"/>
              </w:rPr>
              <w:t>type</w:t>
            </w:r>
          </w:p>
          <w:p w:rsidR="001E4EAF" w:rsidRDefault="00606039" w:rsidP="001E4EAF">
            <w:pPr>
              <w:rPr>
                <w:lang w:eastAsia="zh-CN"/>
              </w:rPr>
            </w:pPr>
            <w:r w:rsidRPr="00606039">
              <w:rPr>
                <w:lang w:eastAsia="zh-CN"/>
              </w:rPr>
              <w:t>Adventure</w:t>
            </w:r>
            <w:r w:rsidR="00E93FD3">
              <w:rPr>
                <w:lang w:eastAsia="zh-CN"/>
              </w:rPr>
              <w:t>,</w:t>
            </w:r>
            <w:r w:rsidR="00E93FD3">
              <w:t xml:space="preserve"> </w:t>
            </w:r>
            <w:r w:rsidR="00E93FD3" w:rsidRPr="00E93FD3">
              <w:rPr>
                <w:lang w:eastAsia="zh-CN"/>
              </w:rPr>
              <w:t>Puzzle</w:t>
            </w:r>
            <w:r w:rsidR="00E93FD3">
              <w:rPr>
                <w:lang w:eastAsia="zh-CN"/>
              </w:rPr>
              <w:t>, Platform</w:t>
            </w:r>
          </w:p>
          <w:p w:rsidR="00B60CF1" w:rsidRPr="001E4EAF" w:rsidRDefault="00B60CF1" w:rsidP="001E4EAF">
            <w:pPr>
              <w:rPr>
                <w:lang w:eastAsia="zh-CN"/>
              </w:rPr>
            </w:pPr>
          </w:p>
          <w:p w:rsidR="000A6DF6" w:rsidRDefault="000A6DF6" w:rsidP="00B60CF1">
            <w:pPr>
              <w:pStyle w:val="1"/>
            </w:pPr>
            <w:r w:rsidRPr="006D1E3C">
              <w:rPr>
                <w:rFonts w:hint="eastAsia"/>
                <w:lang w:eastAsia="zh-CN"/>
              </w:rPr>
              <w:t>G</w:t>
            </w:r>
            <w:r w:rsidRPr="006D1E3C">
              <w:rPr>
                <w:lang w:eastAsia="zh-CN"/>
              </w:rPr>
              <w:t>ame play mode</w:t>
            </w:r>
            <w:r w:rsidRPr="006D1E3C">
              <w:t>.</w:t>
            </w:r>
          </w:p>
          <w:p w:rsidR="00B60CF1" w:rsidRDefault="00B60CF1" w:rsidP="00B60CF1">
            <w:pPr>
              <w:rPr>
                <w:lang w:eastAsia="zh-CN"/>
              </w:rPr>
            </w:pPr>
            <w:r>
              <w:rPr>
                <w:lang w:eastAsia="zh-CN"/>
              </w:rPr>
              <w:t>Running, jumping as a traditional platform game.</w:t>
            </w:r>
          </w:p>
          <w:p w:rsidR="00B60CF1" w:rsidRDefault="00B60CF1" w:rsidP="00B60CF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ability to change </w:t>
            </w:r>
            <w:r w:rsidRPr="00B60CF1">
              <w:rPr>
                <w:lang w:eastAsia="zh-CN"/>
              </w:rPr>
              <w:t>the direction of gravity</w:t>
            </w:r>
            <w:r>
              <w:rPr>
                <w:lang w:eastAsia="zh-CN"/>
              </w:rPr>
              <w:t xml:space="preserve"> within </w:t>
            </w:r>
            <w:r w:rsidRPr="00B60CF1">
              <w:rPr>
                <w:lang w:eastAsia="zh-CN"/>
              </w:rPr>
              <w:t>field of vision</w:t>
            </w:r>
            <w:r>
              <w:rPr>
                <w:lang w:eastAsia="zh-CN"/>
              </w:rPr>
              <w:t>.</w:t>
            </w:r>
          </w:p>
          <w:p w:rsidR="00B60CF1" w:rsidRDefault="00B60CF1" w:rsidP="00B60CF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All items in the </w:t>
            </w:r>
            <w:r w:rsidR="00316B9F">
              <w:rPr>
                <w:lang w:eastAsia="zh-CN"/>
              </w:rPr>
              <w:t>field</w:t>
            </w:r>
            <w:r>
              <w:rPr>
                <w:lang w:eastAsia="zh-CN"/>
              </w:rPr>
              <w:t xml:space="preserve"> of vision </w:t>
            </w:r>
            <w:r w:rsidR="00316B9F">
              <w:rPr>
                <w:lang w:eastAsia="zh-CN"/>
              </w:rPr>
              <w:t>will fall with the change of gravity.</w:t>
            </w:r>
          </w:p>
          <w:p w:rsidR="00316B9F" w:rsidRDefault="00316B9F" w:rsidP="00B60CF1">
            <w:pPr>
              <w:rPr>
                <w:lang w:eastAsia="zh-CN"/>
              </w:rPr>
            </w:pPr>
            <w:r>
              <w:rPr>
                <w:lang w:eastAsia="zh-CN"/>
              </w:rPr>
              <w:t>Using your ability to solve puzzles.</w:t>
            </w:r>
          </w:p>
          <w:p w:rsidR="00B60CF1" w:rsidRPr="00B60CF1" w:rsidRDefault="00B60CF1" w:rsidP="00B60CF1">
            <w:pPr>
              <w:rPr>
                <w:lang w:eastAsia="zh-CN"/>
              </w:rPr>
            </w:pPr>
          </w:p>
        </w:tc>
      </w:tr>
    </w:tbl>
    <w:p w:rsidR="007D5AE5" w:rsidRDefault="007D5AE5" w:rsidP="00832E7A">
      <w:pPr>
        <w:pStyle w:val="1"/>
        <w:pBdr>
          <w:right w:val="single" w:sz="4" w:space="3" w:color="BFBFBF" w:themeColor="background1" w:themeShade="BF"/>
        </w:pBdr>
        <w:shd w:val="clear" w:color="auto" w:fill="B8CCE4" w:themeFill="accent1" w:themeFillTint="66"/>
        <w:rPr>
          <w:lang w:eastAsia="zh-CN"/>
        </w:rPr>
      </w:pPr>
      <w:r>
        <w:rPr>
          <w:rFonts w:hint="eastAsia"/>
          <w:lang w:eastAsia="zh-CN"/>
        </w:rPr>
        <w:lastRenderedPageBreak/>
        <w:t>项目计划</w:t>
      </w:r>
    </w:p>
    <w:tbl>
      <w:tblPr>
        <w:tblW w:w="5094" w:type="pct"/>
        <w:tblInd w:w="-9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259"/>
      </w:tblGrid>
      <w:tr w:rsidR="007D5AE5" w:rsidRPr="002A733C" w:rsidTr="007D5AE5">
        <w:trPr>
          <w:trHeight w:val="606"/>
        </w:trPr>
        <w:tc>
          <w:tcPr>
            <w:tcW w:w="10259" w:type="dxa"/>
          </w:tcPr>
          <w:tbl>
            <w:tblPr>
              <w:tblStyle w:val="30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75"/>
              <w:gridCol w:w="8902"/>
            </w:tblGrid>
            <w:tr w:rsidR="00126EDB" w:rsidTr="00832E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175" w:type="dxa"/>
                </w:tcPr>
                <w:p w:rsidR="00126EDB" w:rsidRDefault="00126EDB" w:rsidP="004731EC">
                  <w:pPr>
                    <w:rPr>
                      <w:b w:val="0"/>
                      <w:lang w:eastAsia="zh-CN"/>
                    </w:rPr>
                  </w:pPr>
                </w:p>
              </w:tc>
              <w:tc>
                <w:tcPr>
                  <w:tcW w:w="8902" w:type="dxa"/>
                </w:tcPr>
                <w:p w:rsidR="00126EDB" w:rsidRDefault="00126EDB" w:rsidP="004731E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lang w:eastAsia="zh-CN"/>
                    </w:rPr>
                  </w:pPr>
                </w:p>
              </w:tc>
            </w:tr>
            <w:tr w:rsidR="00126EDB" w:rsidTr="00832E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5" w:type="dxa"/>
                  <w:vAlign w:val="center"/>
                </w:tcPr>
                <w:p w:rsidR="00126EDB" w:rsidRDefault="00126EDB" w:rsidP="00126EDB">
                  <w:pPr>
                    <w:rPr>
                      <w:b w:val="0"/>
                      <w:lang w:eastAsia="zh-CN"/>
                    </w:rPr>
                  </w:pPr>
                  <w:r w:rsidRPr="008016B4">
                    <w:rPr>
                      <w:b w:val="0"/>
                      <w:lang w:eastAsia="zh-CN"/>
                    </w:rPr>
                    <w:t>1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月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15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日</w:t>
                  </w:r>
                </w:p>
              </w:tc>
              <w:tc>
                <w:tcPr>
                  <w:tcW w:w="8902" w:type="dxa"/>
                  <w:vAlign w:val="center"/>
                </w:tcPr>
                <w:p w:rsidR="00126EDB" w:rsidRPr="00126EDB" w:rsidRDefault="00126EDB" w:rsidP="00126E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项目开始</w:t>
                  </w:r>
                </w:p>
              </w:tc>
            </w:tr>
            <w:tr w:rsidR="00126EDB" w:rsidTr="00832E7A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5" w:type="dxa"/>
                  <w:vAlign w:val="center"/>
                </w:tcPr>
                <w:p w:rsidR="00126EDB" w:rsidRDefault="00126EDB" w:rsidP="00126EDB">
                  <w:pPr>
                    <w:rPr>
                      <w:b w:val="0"/>
                      <w:lang w:eastAsia="zh-CN"/>
                    </w:rPr>
                  </w:pPr>
                  <w:r w:rsidRPr="008016B4">
                    <w:rPr>
                      <w:rFonts w:hint="eastAsia"/>
                      <w:b w:val="0"/>
                      <w:lang w:eastAsia="zh-CN"/>
                    </w:rPr>
                    <w:t>1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月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19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日</w:t>
                  </w:r>
                </w:p>
              </w:tc>
              <w:tc>
                <w:tcPr>
                  <w:tcW w:w="8902" w:type="dxa"/>
                  <w:vAlign w:val="center"/>
                </w:tcPr>
                <w:p w:rsidR="00126EDB" w:rsidRPr="00126EDB" w:rsidRDefault="00126EDB" w:rsidP="00126E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游戏模式初步设计</w:t>
                  </w:r>
                </w:p>
              </w:tc>
            </w:tr>
            <w:tr w:rsidR="00126EDB" w:rsidTr="00832E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5" w:type="dxa"/>
                  <w:vAlign w:val="center"/>
                </w:tcPr>
                <w:p w:rsidR="00126EDB" w:rsidRDefault="00126EDB" w:rsidP="00126EDB">
                  <w:pPr>
                    <w:rPr>
                      <w:b w:val="0"/>
                      <w:lang w:eastAsia="zh-CN"/>
                    </w:rPr>
                  </w:pPr>
                  <w:r w:rsidRPr="008016B4">
                    <w:rPr>
                      <w:rFonts w:hint="eastAsia"/>
                      <w:b w:val="0"/>
                      <w:lang w:eastAsia="zh-CN"/>
                    </w:rPr>
                    <w:t>1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月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20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日</w:t>
                  </w:r>
                </w:p>
              </w:tc>
              <w:tc>
                <w:tcPr>
                  <w:tcW w:w="8902" w:type="dxa"/>
                  <w:vAlign w:val="center"/>
                </w:tcPr>
                <w:p w:rsidR="00126EDB" w:rsidRPr="00126EDB" w:rsidRDefault="00126EDB" w:rsidP="00126E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开始制作人物原型</w:t>
                  </w:r>
                </w:p>
              </w:tc>
            </w:tr>
            <w:tr w:rsidR="00126EDB" w:rsidTr="00832E7A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5" w:type="dxa"/>
                  <w:vAlign w:val="center"/>
                </w:tcPr>
                <w:p w:rsidR="00126EDB" w:rsidRDefault="00126EDB" w:rsidP="00126EDB">
                  <w:pPr>
                    <w:rPr>
                      <w:b w:val="0"/>
                      <w:lang w:eastAsia="zh-CN"/>
                    </w:rPr>
                  </w:pPr>
                  <w:r w:rsidRPr="008016B4">
                    <w:rPr>
                      <w:rFonts w:hint="eastAsia"/>
                      <w:b w:val="0"/>
                      <w:lang w:eastAsia="zh-CN"/>
                    </w:rPr>
                    <w:t>1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月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22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日</w:t>
                  </w:r>
                </w:p>
              </w:tc>
              <w:tc>
                <w:tcPr>
                  <w:tcW w:w="8902" w:type="dxa"/>
                  <w:vAlign w:val="center"/>
                </w:tcPr>
                <w:p w:rsidR="00126EDB" w:rsidRPr="00126EDB" w:rsidRDefault="00126EDB" w:rsidP="00126E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开始对游戏主角，场景进行艺术设定</w:t>
                  </w:r>
                </w:p>
              </w:tc>
            </w:tr>
            <w:tr w:rsidR="00126EDB" w:rsidTr="00832E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5" w:type="dxa"/>
                  <w:vAlign w:val="center"/>
                </w:tcPr>
                <w:p w:rsidR="00126EDB" w:rsidRDefault="00126EDB" w:rsidP="00126EDB">
                  <w:pPr>
                    <w:rPr>
                      <w:b w:val="0"/>
                      <w:lang w:eastAsia="zh-CN"/>
                    </w:rPr>
                  </w:pPr>
                  <w:r w:rsidRPr="008016B4">
                    <w:rPr>
                      <w:rFonts w:hint="eastAsia"/>
                      <w:b w:val="0"/>
                      <w:lang w:eastAsia="zh-CN"/>
                    </w:rPr>
                    <w:t>2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月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8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日</w:t>
                  </w:r>
                </w:p>
              </w:tc>
              <w:tc>
                <w:tcPr>
                  <w:tcW w:w="8902" w:type="dxa"/>
                  <w:vAlign w:val="center"/>
                </w:tcPr>
                <w:p w:rsidR="00126EDB" w:rsidRPr="00126EDB" w:rsidRDefault="00126EDB" w:rsidP="00126E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游戏主角，敌人原型制作完毕</w:t>
                  </w:r>
                </w:p>
              </w:tc>
            </w:tr>
            <w:tr w:rsidR="00126EDB" w:rsidTr="00832E7A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5" w:type="dxa"/>
                  <w:vAlign w:val="center"/>
                </w:tcPr>
                <w:p w:rsidR="00126EDB" w:rsidRDefault="00126EDB" w:rsidP="00126EDB">
                  <w:pPr>
                    <w:rPr>
                      <w:b w:val="0"/>
                      <w:lang w:eastAsia="zh-CN"/>
                    </w:rPr>
                  </w:pPr>
                  <w:r w:rsidRPr="008016B4">
                    <w:rPr>
                      <w:rFonts w:hint="eastAsia"/>
                      <w:b w:val="0"/>
                      <w:lang w:eastAsia="zh-CN"/>
                    </w:rPr>
                    <w:t>2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月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10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日</w:t>
                  </w:r>
                </w:p>
              </w:tc>
              <w:tc>
                <w:tcPr>
                  <w:tcW w:w="8902" w:type="dxa"/>
                  <w:vAlign w:val="center"/>
                </w:tcPr>
                <w:p w:rsidR="00126EDB" w:rsidRPr="00126EDB" w:rsidRDefault="00126EDB" w:rsidP="00126E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游戏开始界面，第一关测试版制作完毕</w:t>
                  </w:r>
                </w:p>
              </w:tc>
            </w:tr>
            <w:tr w:rsidR="00126EDB" w:rsidTr="00832E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5" w:type="dxa"/>
                  <w:vAlign w:val="center"/>
                </w:tcPr>
                <w:p w:rsidR="00126EDB" w:rsidRDefault="00126EDB" w:rsidP="00126EDB">
                  <w:pPr>
                    <w:rPr>
                      <w:b w:val="0"/>
                      <w:lang w:eastAsia="zh-CN"/>
                    </w:rPr>
                  </w:pPr>
                  <w:r w:rsidRPr="008016B4">
                    <w:rPr>
                      <w:rFonts w:hint="eastAsia"/>
                      <w:b w:val="0"/>
                      <w:lang w:eastAsia="zh-CN"/>
                    </w:rPr>
                    <w:t>2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月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28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日</w:t>
                  </w:r>
                </w:p>
              </w:tc>
              <w:tc>
                <w:tcPr>
                  <w:tcW w:w="8902" w:type="dxa"/>
                  <w:vAlign w:val="center"/>
                </w:tcPr>
                <w:p w:rsidR="00126EDB" w:rsidRPr="00126EDB" w:rsidRDefault="00126EDB" w:rsidP="00126E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游戏第二关测试版制作完毕</w:t>
                  </w:r>
                </w:p>
              </w:tc>
            </w:tr>
            <w:tr w:rsidR="00126EDB" w:rsidTr="00832E7A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5" w:type="dxa"/>
                  <w:vAlign w:val="center"/>
                </w:tcPr>
                <w:p w:rsidR="00126EDB" w:rsidRPr="008016B4" w:rsidRDefault="00126EDB" w:rsidP="00126EDB">
                  <w:pPr>
                    <w:rPr>
                      <w:b w:val="0"/>
                      <w:lang w:eastAsia="zh-CN"/>
                    </w:rPr>
                  </w:pPr>
                  <w:r w:rsidRPr="008016B4">
                    <w:rPr>
                      <w:rFonts w:hint="eastAsia"/>
                      <w:b w:val="0"/>
                      <w:lang w:eastAsia="zh-CN"/>
                    </w:rPr>
                    <w:t>3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月中旬</w:t>
                  </w:r>
                </w:p>
              </w:tc>
              <w:tc>
                <w:tcPr>
                  <w:tcW w:w="8902" w:type="dxa"/>
                  <w:vAlign w:val="center"/>
                </w:tcPr>
                <w:p w:rsidR="00126EDB" w:rsidRDefault="00126EDB" w:rsidP="00126E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第三关测试版制作完毕</w:t>
                  </w:r>
                </w:p>
              </w:tc>
            </w:tr>
            <w:tr w:rsidR="00126EDB" w:rsidTr="00832E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5" w:type="dxa"/>
                  <w:vAlign w:val="center"/>
                </w:tcPr>
                <w:p w:rsidR="00126EDB" w:rsidRPr="008016B4" w:rsidRDefault="00126EDB" w:rsidP="00126EDB">
                  <w:pPr>
                    <w:rPr>
                      <w:b w:val="0"/>
                      <w:lang w:eastAsia="zh-CN"/>
                    </w:rPr>
                  </w:pPr>
                  <w:r w:rsidRPr="008016B4">
                    <w:rPr>
                      <w:rFonts w:hint="eastAsia"/>
                      <w:b w:val="0"/>
                      <w:lang w:eastAsia="zh-CN"/>
                    </w:rPr>
                    <w:t>4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月中旬</w:t>
                  </w:r>
                </w:p>
              </w:tc>
              <w:tc>
                <w:tcPr>
                  <w:tcW w:w="8902" w:type="dxa"/>
                  <w:vAlign w:val="center"/>
                </w:tcPr>
                <w:p w:rsidR="00126EDB" w:rsidRDefault="00126EDB" w:rsidP="00126E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游戏</w:t>
                  </w:r>
                  <w:r>
                    <w:rPr>
                      <w:rFonts w:hint="eastAsia"/>
                      <w:lang w:eastAsia="zh-CN"/>
                    </w:rPr>
                    <w:t>pre-alpha</w:t>
                  </w:r>
                  <w:r>
                    <w:rPr>
                      <w:rFonts w:hint="eastAsia"/>
                      <w:lang w:eastAsia="zh-CN"/>
                    </w:rPr>
                    <w:t>版本制作完毕，至此，整个游戏已初步完成，开始完善游戏整体体验</w:t>
                  </w:r>
                </w:p>
              </w:tc>
            </w:tr>
          </w:tbl>
          <w:p w:rsidR="008016B4" w:rsidRPr="005313F2" w:rsidRDefault="008016B4" w:rsidP="00126EDB">
            <w:pPr>
              <w:rPr>
                <w:lang w:eastAsia="zh-CN"/>
              </w:rPr>
            </w:pPr>
          </w:p>
        </w:tc>
      </w:tr>
    </w:tbl>
    <w:p w:rsidR="003855CD" w:rsidRDefault="003855CD" w:rsidP="002A733C">
      <w:pPr>
        <w:rPr>
          <w:lang w:eastAsia="zh-CN"/>
        </w:rPr>
      </w:pPr>
    </w:p>
    <w:p w:rsidR="003855CD" w:rsidRPr="002A733C" w:rsidRDefault="003855CD" w:rsidP="002A733C">
      <w:pPr>
        <w:rPr>
          <w:lang w:eastAsia="zh-CN"/>
        </w:rPr>
      </w:pPr>
    </w:p>
    <w:sectPr w:rsidR="003855CD" w:rsidRPr="002A733C" w:rsidSect="00092148">
      <w:headerReference w:type="defaul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4E7" w:rsidRDefault="006344E7" w:rsidP="00AA4BCD">
      <w:r>
        <w:separator/>
      </w:r>
    </w:p>
  </w:endnote>
  <w:endnote w:type="continuationSeparator" w:id="0">
    <w:p w:rsidR="006344E7" w:rsidRDefault="006344E7" w:rsidP="00AA4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4E7" w:rsidRDefault="006344E7" w:rsidP="00AA4BCD">
      <w:r>
        <w:separator/>
      </w:r>
    </w:p>
  </w:footnote>
  <w:footnote w:type="continuationSeparator" w:id="0">
    <w:p w:rsidR="006344E7" w:rsidRDefault="006344E7" w:rsidP="00AA4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BCD" w:rsidRDefault="006344E7" w:rsidP="00AA4BCD">
    <w:pPr>
      <w:pStyle w:val="a8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jc w:val="center"/>
      <w:rPr>
        <w:color w:val="404040" w:themeColor="text1" w:themeTint="BF"/>
      </w:rPr>
    </w:pPr>
    <w:sdt>
      <w:sdtPr>
        <w:rPr>
          <w:rFonts w:hint="eastAsia"/>
          <w:b/>
          <w:color w:val="404040" w:themeColor="text1" w:themeTint="BF"/>
          <w:sz w:val="28"/>
          <w:szCs w:val="28"/>
          <w:lang w:eastAsia="zh-CN"/>
        </w:rPr>
        <w:alias w:val="Title"/>
        <w:tag w:val=""/>
        <w:id w:val="942040131"/>
        <w:placeholder>
          <w:docPart w:val="132443F9451F4492A617DC3E32BBC76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A4BCD" w:rsidRPr="00AA4BCD">
          <w:rPr>
            <w:rFonts w:hint="eastAsia"/>
            <w:b/>
            <w:color w:val="404040" w:themeColor="text1" w:themeTint="BF"/>
            <w:sz w:val="28"/>
            <w:szCs w:val="28"/>
            <w:lang w:eastAsia="zh-CN"/>
          </w:rPr>
          <w:t>微软</w:t>
        </w:r>
        <w:r w:rsidR="00AA4BCD" w:rsidRPr="00AA4BCD">
          <w:rPr>
            <w:rFonts w:hint="eastAsia"/>
            <w:b/>
            <w:color w:val="404040" w:themeColor="text1" w:themeTint="BF"/>
            <w:sz w:val="28"/>
            <w:szCs w:val="28"/>
            <w:lang w:eastAsia="zh-CN"/>
          </w:rPr>
          <w:t>ID@Xbox</w:t>
        </w:r>
        <w:r w:rsidR="00AA4BCD" w:rsidRPr="00AA4BCD">
          <w:rPr>
            <w:rFonts w:hint="eastAsia"/>
            <w:b/>
            <w:color w:val="404040" w:themeColor="text1" w:themeTint="BF"/>
            <w:sz w:val="28"/>
            <w:szCs w:val="28"/>
            <w:lang w:eastAsia="zh-CN"/>
          </w:rPr>
          <w:t>梦想</w:t>
        </w:r>
        <w:r w:rsidR="00AA4BCD">
          <w:rPr>
            <w:rFonts w:hint="eastAsia"/>
            <w:b/>
            <w:color w:val="404040" w:themeColor="text1" w:themeTint="BF"/>
            <w:sz w:val="28"/>
            <w:szCs w:val="28"/>
            <w:lang w:eastAsia="zh-CN"/>
          </w:rPr>
          <w:t>校园行项目文案</w:t>
        </w:r>
      </w:sdtContent>
    </w:sdt>
  </w:p>
  <w:p w:rsidR="00AA4BCD" w:rsidRDefault="00AA4BC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9B608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240C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7F6B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A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1625B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C021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4E72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C4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0AE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38C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7D532B"/>
    <w:multiLevelType w:val="hybridMultilevel"/>
    <w:tmpl w:val="7662EF82"/>
    <w:lvl w:ilvl="0" w:tplc="E2846B8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4032FD"/>
    <w:multiLevelType w:val="hybridMultilevel"/>
    <w:tmpl w:val="7576C612"/>
    <w:lvl w:ilvl="0" w:tplc="50E27C00">
      <w:start w:val="1"/>
      <w:numFmt w:val="bullet"/>
      <w:pStyle w:val="a"/>
      <w:lvlText w:val=""/>
      <w:lvlJc w:val="left"/>
      <w:pPr>
        <w:tabs>
          <w:tab w:val="num" w:pos="29"/>
        </w:tabs>
        <w:ind w:left="288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D7017"/>
    <w:multiLevelType w:val="hybridMultilevel"/>
    <w:tmpl w:val="DCFE758A"/>
    <w:lvl w:ilvl="0" w:tplc="363AC1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D80A4B"/>
    <w:multiLevelType w:val="hybridMultilevel"/>
    <w:tmpl w:val="A01AA7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36AB3"/>
    <w:multiLevelType w:val="hybridMultilevel"/>
    <w:tmpl w:val="4F7A6A44"/>
    <w:lvl w:ilvl="0" w:tplc="9BE882EE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4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BCD"/>
    <w:rsid w:val="000021AE"/>
    <w:rsid w:val="000071F7"/>
    <w:rsid w:val="0002798A"/>
    <w:rsid w:val="00032D5E"/>
    <w:rsid w:val="000379D3"/>
    <w:rsid w:val="00037ECB"/>
    <w:rsid w:val="00063BA5"/>
    <w:rsid w:val="00076DA3"/>
    <w:rsid w:val="00083002"/>
    <w:rsid w:val="00087B85"/>
    <w:rsid w:val="00092148"/>
    <w:rsid w:val="000A01F1"/>
    <w:rsid w:val="000A6DF6"/>
    <w:rsid w:val="000B5C06"/>
    <w:rsid w:val="000C1163"/>
    <w:rsid w:val="000D09D1"/>
    <w:rsid w:val="000D2539"/>
    <w:rsid w:val="000F2DF4"/>
    <w:rsid w:val="000F6783"/>
    <w:rsid w:val="00101CD9"/>
    <w:rsid w:val="001059A0"/>
    <w:rsid w:val="001134A0"/>
    <w:rsid w:val="00120C95"/>
    <w:rsid w:val="00126EDB"/>
    <w:rsid w:val="00132CFC"/>
    <w:rsid w:val="001445A6"/>
    <w:rsid w:val="0014663E"/>
    <w:rsid w:val="0015346C"/>
    <w:rsid w:val="0016168B"/>
    <w:rsid w:val="00180664"/>
    <w:rsid w:val="00185BA5"/>
    <w:rsid w:val="00195009"/>
    <w:rsid w:val="0019779B"/>
    <w:rsid w:val="001B3EF2"/>
    <w:rsid w:val="001E4EAF"/>
    <w:rsid w:val="001F4D25"/>
    <w:rsid w:val="00210BBA"/>
    <w:rsid w:val="00212276"/>
    <w:rsid w:val="00250014"/>
    <w:rsid w:val="00253D64"/>
    <w:rsid w:val="00254D4B"/>
    <w:rsid w:val="00266AF3"/>
    <w:rsid w:val="00275BB5"/>
    <w:rsid w:val="00286F6A"/>
    <w:rsid w:val="00291C8C"/>
    <w:rsid w:val="002A1ECE"/>
    <w:rsid w:val="002A2510"/>
    <w:rsid w:val="002A5944"/>
    <w:rsid w:val="002A733C"/>
    <w:rsid w:val="002B4D1D"/>
    <w:rsid w:val="002C10B1"/>
    <w:rsid w:val="002D222A"/>
    <w:rsid w:val="002D486E"/>
    <w:rsid w:val="002D5625"/>
    <w:rsid w:val="00307202"/>
    <w:rsid w:val="003076FD"/>
    <w:rsid w:val="00316B9F"/>
    <w:rsid w:val="00317005"/>
    <w:rsid w:val="00335259"/>
    <w:rsid w:val="00353909"/>
    <w:rsid w:val="0037501A"/>
    <w:rsid w:val="003855CD"/>
    <w:rsid w:val="00385BE3"/>
    <w:rsid w:val="003929F1"/>
    <w:rsid w:val="003A1B63"/>
    <w:rsid w:val="003A41A1"/>
    <w:rsid w:val="003B2326"/>
    <w:rsid w:val="003F1D46"/>
    <w:rsid w:val="00421362"/>
    <w:rsid w:val="0042716F"/>
    <w:rsid w:val="00432905"/>
    <w:rsid w:val="00437ED0"/>
    <w:rsid w:val="00440CD8"/>
    <w:rsid w:val="00443837"/>
    <w:rsid w:val="00450F66"/>
    <w:rsid w:val="00461739"/>
    <w:rsid w:val="00461CB1"/>
    <w:rsid w:val="00467865"/>
    <w:rsid w:val="004731EC"/>
    <w:rsid w:val="0048685F"/>
    <w:rsid w:val="004954DE"/>
    <w:rsid w:val="004A08B1"/>
    <w:rsid w:val="004A1437"/>
    <w:rsid w:val="004A4198"/>
    <w:rsid w:val="004A54EA"/>
    <w:rsid w:val="004B0578"/>
    <w:rsid w:val="004B5985"/>
    <w:rsid w:val="004C2FEE"/>
    <w:rsid w:val="004E34C6"/>
    <w:rsid w:val="004F62AD"/>
    <w:rsid w:val="00501AE8"/>
    <w:rsid w:val="00504B65"/>
    <w:rsid w:val="005114CE"/>
    <w:rsid w:val="0052122B"/>
    <w:rsid w:val="005313F2"/>
    <w:rsid w:val="00542885"/>
    <w:rsid w:val="00552B81"/>
    <w:rsid w:val="005557F6"/>
    <w:rsid w:val="00563778"/>
    <w:rsid w:val="005845D1"/>
    <w:rsid w:val="005868F6"/>
    <w:rsid w:val="005A2A7A"/>
    <w:rsid w:val="005B4AE2"/>
    <w:rsid w:val="005B5C57"/>
    <w:rsid w:val="005C3D49"/>
    <w:rsid w:val="005D145C"/>
    <w:rsid w:val="005E0EC3"/>
    <w:rsid w:val="005E63CC"/>
    <w:rsid w:val="005F6E87"/>
    <w:rsid w:val="00606039"/>
    <w:rsid w:val="00613129"/>
    <w:rsid w:val="00613A27"/>
    <w:rsid w:val="00617C65"/>
    <w:rsid w:val="006344E7"/>
    <w:rsid w:val="00663F96"/>
    <w:rsid w:val="00666445"/>
    <w:rsid w:val="00676B98"/>
    <w:rsid w:val="00682C69"/>
    <w:rsid w:val="006A34AB"/>
    <w:rsid w:val="006A5DFC"/>
    <w:rsid w:val="006C22DE"/>
    <w:rsid w:val="006D1E3C"/>
    <w:rsid w:val="006D2635"/>
    <w:rsid w:val="006D779C"/>
    <w:rsid w:val="006E4F63"/>
    <w:rsid w:val="006E729E"/>
    <w:rsid w:val="006F3F83"/>
    <w:rsid w:val="006F51E5"/>
    <w:rsid w:val="007229D0"/>
    <w:rsid w:val="007417DA"/>
    <w:rsid w:val="007602AC"/>
    <w:rsid w:val="00774B67"/>
    <w:rsid w:val="00793AC6"/>
    <w:rsid w:val="007A71DE"/>
    <w:rsid w:val="007B199B"/>
    <w:rsid w:val="007B6119"/>
    <w:rsid w:val="007C1DA0"/>
    <w:rsid w:val="007D5AE5"/>
    <w:rsid w:val="007E00F8"/>
    <w:rsid w:val="007E2A15"/>
    <w:rsid w:val="007E56C4"/>
    <w:rsid w:val="007F2BD1"/>
    <w:rsid w:val="008016B4"/>
    <w:rsid w:val="008107D6"/>
    <w:rsid w:val="00832E7A"/>
    <w:rsid w:val="00841645"/>
    <w:rsid w:val="00852EC6"/>
    <w:rsid w:val="008876A1"/>
    <w:rsid w:val="0088782D"/>
    <w:rsid w:val="00887B62"/>
    <w:rsid w:val="0089105A"/>
    <w:rsid w:val="0089369D"/>
    <w:rsid w:val="008A0543"/>
    <w:rsid w:val="008A55D6"/>
    <w:rsid w:val="008B24BB"/>
    <w:rsid w:val="008B57DD"/>
    <w:rsid w:val="008B7081"/>
    <w:rsid w:val="008D40FF"/>
    <w:rsid w:val="008F696A"/>
    <w:rsid w:val="009011CB"/>
    <w:rsid w:val="00902964"/>
    <w:rsid w:val="009126F8"/>
    <w:rsid w:val="00912AEE"/>
    <w:rsid w:val="0094790F"/>
    <w:rsid w:val="00966B90"/>
    <w:rsid w:val="009737B7"/>
    <w:rsid w:val="009802C4"/>
    <w:rsid w:val="009973A4"/>
    <w:rsid w:val="009976D9"/>
    <w:rsid w:val="00997A3E"/>
    <w:rsid w:val="009A4EA3"/>
    <w:rsid w:val="009A55DC"/>
    <w:rsid w:val="009B4ED8"/>
    <w:rsid w:val="009C220D"/>
    <w:rsid w:val="009C3D74"/>
    <w:rsid w:val="00A211B2"/>
    <w:rsid w:val="00A2727E"/>
    <w:rsid w:val="00A35524"/>
    <w:rsid w:val="00A74F99"/>
    <w:rsid w:val="00A82BA3"/>
    <w:rsid w:val="00A94ACC"/>
    <w:rsid w:val="00AA4BCD"/>
    <w:rsid w:val="00AE6FA4"/>
    <w:rsid w:val="00AF6821"/>
    <w:rsid w:val="00B03907"/>
    <w:rsid w:val="00B11811"/>
    <w:rsid w:val="00B12429"/>
    <w:rsid w:val="00B311E1"/>
    <w:rsid w:val="00B4735C"/>
    <w:rsid w:val="00B60CF1"/>
    <w:rsid w:val="00B647A6"/>
    <w:rsid w:val="00B85CD0"/>
    <w:rsid w:val="00B876C8"/>
    <w:rsid w:val="00B90EC2"/>
    <w:rsid w:val="00B97072"/>
    <w:rsid w:val="00BA268F"/>
    <w:rsid w:val="00BA5039"/>
    <w:rsid w:val="00BA6685"/>
    <w:rsid w:val="00BC11D0"/>
    <w:rsid w:val="00BD0EB8"/>
    <w:rsid w:val="00C079CA"/>
    <w:rsid w:val="00C20024"/>
    <w:rsid w:val="00C23EC2"/>
    <w:rsid w:val="00C3434B"/>
    <w:rsid w:val="00C5330F"/>
    <w:rsid w:val="00C66DF4"/>
    <w:rsid w:val="00C67741"/>
    <w:rsid w:val="00C742FD"/>
    <w:rsid w:val="00C74647"/>
    <w:rsid w:val="00C76039"/>
    <w:rsid w:val="00C76480"/>
    <w:rsid w:val="00C80AD2"/>
    <w:rsid w:val="00C92FD6"/>
    <w:rsid w:val="00C96E41"/>
    <w:rsid w:val="00CA0479"/>
    <w:rsid w:val="00CA28E6"/>
    <w:rsid w:val="00CB2646"/>
    <w:rsid w:val="00CC0F56"/>
    <w:rsid w:val="00CD247C"/>
    <w:rsid w:val="00D03A13"/>
    <w:rsid w:val="00D14E73"/>
    <w:rsid w:val="00D41771"/>
    <w:rsid w:val="00D4274D"/>
    <w:rsid w:val="00D6155E"/>
    <w:rsid w:val="00D8381E"/>
    <w:rsid w:val="00D90A75"/>
    <w:rsid w:val="00D93106"/>
    <w:rsid w:val="00DA4B5C"/>
    <w:rsid w:val="00DC47A2"/>
    <w:rsid w:val="00DE1551"/>
    <w:rsid w:val="00DE642E"/>
    <w:rsid w:val="00DE7FB7"/>
    <w:rsid w:val="00DF5723"/>
    <w:rsid w:val="00E02AB3"/>
    <w:rsid w:val="00E20DDA"/>
    <w:rsid w:val="00E32A8B"/>
    <w:rsid w:val="00E36054"/>
    <w:rsid w:val="00E37E7B"/>
    <w:rsid w:val="00E46E04"/>
    <w:rsid w:val="00E618D9"/>
    <w:rsid w:val="00E6301A"/>
    <w:rsid w:val="00E65C0C"/>
    <w:rsid w:val="00E87396"/>
    <w:rsid w:val="00E93FD3"/>
    <w:rsid w:val="00EB38B2"/>
    <w:rsid w:val="00EB478A"/>
    <w:rsid w:val="00EC0097"/>
    <w:rsid w:val="00EC42A3"/>
    <w:rsid w:val="00EC57C2"/>
    <w:rsid w:val="00ED1063"/>
    <w:rsid w:val="00EF0350"/>
    <w:rsid w:val="00EF53B8"/>
    <w:rsid w:val="00F02A61"/>
    <w:rsid w:val="00F031BA"/>
    <w:rsid w:val="00F35C0F"/>
    <w:rsid w:val="00F416FF"/>
    <w:rsid w:val="00F7313A"/>
    <w:rsid w:val="00F81033"/>
    <w:rsid w:val="00F83033"/>
    <w:rsid w:val="00F84583"/>
    <w:rsid w:val="00F966AA"/>
    <w:rsid w:val="00FA0061"/>
    <w:rsid w:val="00FA6F86"/>
    <w:rsid w:val="00FB538F"/>
    <w:rsid w:val="00FB6686"/>
    <w:rsid w:val="00FB7E92"/>
    <w:rsid w:val="00FC3071"/>
    <w:rsid w:val="00FD5902"/>
    <w:rsid w:val="00F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471141"/>
  <w15:docId w15:val="{7B4F120A-0720-4A43-AE46-30BD0331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0">
    <w:name w:val="Normal"/>
    <w:qFormat/>
    <w:rsid w:val="00BD0EB8"/>
    <w:rPr>
      <w:rFonts w:asciiTheme="minorHAnsi" w:hAnsiTheme="minorHAnsi"/>
      <w:sz w:val="16"/>
      <w:szCs w:val="24"/>
    </w:rPr>
  </w:style>
  <w:style w:type="paragraph" w:styleId="1">
    <w:name w:val="heading 1"/>
    <w:basedOn w:val="a0"/>
    <w:next w:val="a0"/>
    <w:qFormat/>
    <w:rsid w:val="007F2BD1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D9D9D9" w:themeFill="background1" w:themeFillShade="D9"/>
      <w:outlineLvl w:val="0"/>
    </w:pPr>
    <w:rPr>
      <w:rFonts w:asciiTheme="majorHAnsi" w:hAnsiTheme="majorHAnsi"/>
      <w:b/>
      <w:caps/>
      <w:sz w:val="18"/>
    </w:rPr>
  </w:style>
  <w:style w:type="paragraph" w:styleId="2">
    <w:name w:val="heading 2"/>
    <w:basedOn w:val="a0"/>
    <w:next w:val="a0"/>
    <w:qFormat/>
    <w:rsid w:val="007F2BD1"/>
    <w:pPr>
      <w:jc w:val="center"/>
      <w:outlineLvl w:val="1"/>
    </w:pPr>
    <w:rPr>
      <w:b/>
      <w:color w:val="404040" w:themeColor="text1" w:themeTint="BF"/>
    </w:rPr>
  </w:style>
  <w:style w:type="paragraph" w:styleId="3">
    <w:name w:val="heading 3"/>
    <w:basedOn w:val="a0"/>
    <w:next w:val="a0"/>
    <w:qFormat/>
    <w:rsid w:val="00BD0EB8"/>
    <w:pPr>
      <w:outlineLvl w:val="2"/>
    </w:pPr>
    <w:rPr>
      <w:caps/>
      <w:szCs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unhideWhenUsed/>
    <w:rsid w:val="0002798A"/>
    <w:rPr>
      <w:rFonts w:cs="Tahoma"/>
      <w:szCs w:val="16"/>
    </w:rPr>
  </w:style>
  <w:style w:type="paragraph" w:styleId="a">
    <w:name w:val="List Paragraph"/>
    <w:basedOn w:val="a0"/>
    <w:uiPriority w:val="34"/>
    <w:qFormat/>
    <w:rsid w:val="007F2BD1"/>
    <w:pPr>
      <w:numPr>
        <w:numId w:val="12"/>
      </w:numPr>
      <w:spacing w:before="80" w:after="80"/>
    </w:pPr>
  </w:style>
  <w:style w:type="paragraph" w:customStyle="1" w:styleId="CompanyName">
    <w:name w:val="Company Name"/>
    <w:basedOn w:val="a0"/>
    <w:qFormat/>
    <w:rsid w:val="007F2BD1"/>
    <w:rPr>
      <w:rFonts w:asciiTheme="majorHAnsi" w:hAnsiTheme="majorHAnsi"/>
      <w:b/>
      <w:caps/>
      <w:sz w:val="28"/>
    </w:rPr>
  </w:style>
  <w:style w:type="paragraph" w:styleId="a5">
    <w:name w:val="Title"/>
    <w:basedOn w:val="a0"/>
    <w:next w:val="a0"/>
    <w:link w:val="a6"/>
    <w:qFormat/>
    <w:rsid w:val="00EC0097"/>
    <w:pPr>
      <w:spacing w:after="200"/>
    </w:pPr>
    <w:rPr>
      <w:rFonts w:asciiTheme="majorHAnsi" w:hAnsiTheme="majorHAnsi"/>
      <w:sz w:val="20"/>
    </w:rPr>
  </w:style>
  <w:style w:type="character" w:customStyle="1" w:styleId="a6">
    <w:name w:val="标题 字符"/>
    <w:basedOn w:val="a1"/>
    <w:link w:val="a5"/>
    <w:rsid w:val="00EC0097"/>
    <w:rPr>
      <w:rFonts w:asciiTheme="majorHAnsi" w:hAnsiTheme="majorHAnsi"/>
      <w:szCs w:val="24"/>
    </w:rPr>
  </w:style>
  <w:style w:type="character" w:styleId="a7">
    <w:name w:val="Placeholder Text"/>
    <w:basedOn w:val="a1"/>
    <w:uiPriority w:val="99"/>
    <w:semiHidden/>
    <w:rsid w:val="007417DA"/>
    <w:rPr>
      <w:color w:val="808080"/>
    </w:rPr>
  </w:style>
  <w:style w:type="paragraph" w:styleId="a8">
    <w:name w:val="header"/>
    <w:basedOn w:val="a0"/>
    <w:link w:val="a9"/>
    <w:uiPriority w:val="99"/>
    <w:unhideWhenUsed/>
    <w:rsid w:val="00AA4BCD"/>
    <w:pPr>
      <w:tabs>
        <w:tab w:val="center" w:pos="4680"/>
        <w:tab w:val="right" w:pos="9360"/>
      </w:tabs>
    </w:pPr>
  </w:style>
  <w:style w:type="character" w:customStyle="1" w:styleId="a9">
    <w:name w:val="页眉 字符"/>
    <w:basedOn w:val="a1"/>
    <w:link w:val="a8"/>
    <w:uiPriority w:val="99"/>
    <w:rsid w:val="00AA4BCD"/>
    <w:rPr>
      <w:rFonts w:asciiTheme="minorHAnsi" w:hAnsiTheme="minorHAnsi"/>
      <w:sz w:val="16"/>
      <w:szCs w:val="24"/>
    </w:rPr>
  </w:style>
  <w:style w:type="paragraph" w:styleId="aa">
    <w:name w:val="footer"/>
    <w:basedOn w:val="a0"/>
    <w:link w:val="ab"/>
    <w:unhideWhenUsed/>
    <w:rsid w:val="00AA4BCD"/>
    <w:pPr>
      <w:tabs>
        <w:tab w:val="center" w:pos="4680"/>
        <w:tab w:val="right" w:pos="9360"/>
      </w:tabs>
    </w:pPr>
  </w:style>
  <w:style w:type="character" w:customStyle="1" w:styleId="ab">
    <w:name w:val="页脚 字符"/>
    <w:basedOn w:val="a1"/>
    <w:link w:val="aa"/>
    <w:rsid w:val="00AA4BCD"/>
    <w:rPr>
      <w:rFonts w:asciiTheme="minorHAnsi" w:hAnsiTheme="minorHAnsi"/>
      <w:sz w:val="16"/>
      <w:szCs w:val="24"/>
    </w:rPr>
  </w:style>
  <w:style w:type="character" w:styleId="ac">
    <w:name w:val="Hyperlink"/>
    <w:basedOn w:val="a1"/>
    <w:unhideWhenUsed/>
    <w:rsid w:val="00C3434B"/>
    <w:rPr>
      <w:color w:val="0000FF" w:themeColor="hyperlink"/>
      <w:u w:val="single"/>
    </w:rPr>
  </w:style>
  <w:style w:type="character" w:styleId="ad">
    <w:name w:val="FollowedHyperlink"/>
    <w:basedOn w:val="a1"/>
    <w:semiHidden/>
    <w:unhideWhenUsed/>
    <w:rsid w:val="00C3434B"/>
    <w:rPr>
      <w:color w:val="800080" w:themeColor="followedHyperlink"/>
      <w:u w:val="single"/>
    </w:rPr>
  </w:style>
  <w:style w:type="table" w:styleId="ae">
    <w:name w:val="Table Grid"/>
    <w:basedOn w:val="a2"/>
    <w:rsid w:val="00126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2"/>
    <w:uiPriority w:val="41"/>
    <w:rsid w:val="00126ED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2"/>
    <w:uiPriority w:val="43"/>
    <w:rsid w:val="00126ED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">
    <w:name w:val="Normal (Web)"/>
    <w:basedOn w:val="a0"/>
    <w:uiPriority w:val="99"/>
    <w:unhideWhenUsed/>
    <w:rsid w:val="008F696A"/>
    <w:pPr>
      <w:spacing w:before="100" w:beforeAutospacing="1" w:after="100" w:afterAutospacing="1"/>
    </w:pPr>
    <w:rPr>
      <w:rFonts w:ascii="宋体" w:hAnsi="宋体" w:cs="宋体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0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3156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47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48" w:space="12" w:color="DDDDDD"/>
            <w:bottom w:val="none" w:sz="0" w:space="0" w:color="auto"/>
            <w:right w:val="none" w:sz="0" w:space="0" w:color="auto"/>
          </w:divBdr>
        </w:div>
      </w:divsChild>
    </w:div>
    <w:div w:id="10864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59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48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fracgames.com/" TargetMode="External"/><Relationship Id="rId4" Type="http://schemas.openxmlformats.org/officeDocument/2006/relationships/styles" Target="styles.xml"/><Relationship Id="rId9" Type="http://schemas.openxmlformats.org/officeDocument/2006/relationships/hyperlink" Target="mailto:abnsun@outlook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zhen\AppData\Roaming\Microsoft\Templates\Job%20performance%20review%20gui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2443F9451F4492A617DC3E32BBC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B19F0-361F-4E43-9D67-434F1F54CE78}"/>
      </w:docPartPr>
      <w:docPartBody>
        <w:p w:rsidR="00612640" w:rsidRDefault="00B12E53" w:rsidP="00B12E53">
          <w:pPr>
            <w:pStyle w:val="132443F9451F4492A617DC3E32BBC768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53"/>
    <w:rsid w:val="0015719E"/>
    <w:rsid w:val="002372DC"/>
    <w:rsid w:val="002A22C4"/>
    <w:rsid w:val="0034373E"/>
    <w:rsid w:val="00407964"/>
    <w:rsid w:val="004F1C5B"/>
    <w:rsid w:val="00612640"/>
    <w:rsid w:val="006628C7"/>
    <w:rsid w:val="009572EC"/>
    <w:rsid w:val="00A11DDD"/>
    <w:rsid w:val="00A658C8"/>
    <w:rsid w:val="00B12E53"/>
    <w:rsid w:val="00D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164B9D02D642AC9E190DAA162D9EC6">
    <w:name w:val="9F164B9D02D642AC9E190DAA162D9EC6"/>
  </w:style>
  <w:style w:type="paragraph" w:customStyle="1" w:styleId="132443F9451F4492A617DC3E32BBC768">
    <w:name w:val="132443F9451F4492A617DC3E32BBC768"/>
    <w:rsid w:val="00B12E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83024-50AE-4798-9F64-9CA7A1B13B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204B62-0B2C-4D77-B56F-31729C2AD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Job performance review guide.dotx</Template>
  <TotalTime>3530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微软ID@Xbox梦想校园行项目文案</vt:lpstr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微软ID@Xbox梦想校园行项目文案</dc:title>
  <dc:creator>Abner</dc:creator>
  <cp:keywords/>
  <cp:lastModifiedBy>Abner Charles</cp:lastModifiedBy>
  <cp:revision>39</cp:revision>
  <cp:lastPrinted>2004-01-28T18:42:00Z</cp:lastPrinted>
  <dcterms:created xsi:type="dcterms:W3CDTF">2017-01-03T10:38:00Z</dcterms:created>
  <dcterms:modified xsi:type="dcterms:W3CDTF">2017-04-14T11:40:00Z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TC010903681033</vt:lpwstr>
  </property>
</Properties>
</file>